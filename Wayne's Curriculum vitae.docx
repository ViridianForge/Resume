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text/>
        <w:id w:val="941852844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alias w:val="Author"/>
      </w:sdtPr>
      <w:sdtContent>
        <w:p>
          <w:pPr>
            <w:pStyle w:val="YourName"/>
            <w:rPr/>
          </w:pPr>
          <w:r>
            <w:rPr/>
            <w:t>Wayne Allen Manselle</w:t>
          </w:r>
        </w:p>
      </w:sdtContent>
    </w:sdt>
    <w:p>
      <w:pPr>
        <w:pStyle w:val="ContactInformation"/>
        <w:rPr/>
      </w:pPr>
      <w:hyperlink r:id="rId2">
        <w:r>
          <w:rPr>
            <w:rStyle w:val="InternetLink"/>
          </w:rPr>
          <w:t>wayne.manselle@gmail.com</w:t>
        </w:r>
      </w:hyperlink>
      <w:r>
        <w:rPr/>
        <w:t xml:space="preserve"> | 541.870.3510</w:t>
      </w:r>
    </w:p>
    <w:p>
      <w:pPr>
        <w:pStyle w:val="SectionHeading"/>
        <w:rPr/>
      </w:pPr>
      <w:r>
        <w:rPr/>
        <w:t>EDUCATION</w:t>
      </w:r>
    </w:p>
    <w:p>
      <w:pPr>
        <w:pStyle w:val="Location"/>
        <w:rPr/>
      </w:pPr>
      <w:r>
        <w:rPr/>
        <w:t>University of Oregon, Eugene, OR</w:t>
      </w:r>
    </w:p>
    <w:p>
      <w:pPr>
        <w:pStyle w:val="JobTitle"/>
        <w:rPr/>
      </w:pPr>
      <w:r>
        <w:rPr/>
        <w:t>M.S. in Computer and Information Science</w:t>
        <w:tab/>
      </w:r>
      <w:r>
        <w:rPr/>
        <w:t>2007</w:t>
      </w:r>
    </w:p>
    <w:p>
      <w:pPr>
        <w:pStyle w:val="SpaceAfter"/>
        <w:rPr/>
      </w:pPr>
      <w:r>
        <w:rPr/>
        <w:t>Project Work: Haptic Campus Map for the Visually-Impaired</w:t>
      </w:r>
    </w:p>
    <w:p>
      <w:pPr>
        <w:pStyle w:val="Location"/>
        <w:rPr/>
      </w:pPr>
      <w:r>
        <w:rPr/>
        <w:t>University of Minnesota, Morris, MN</w:t>
      </w:r>
    </w:p>
    <w:p>
      <w:pPr>
        <w:pStyle w:val="JobTitle"/>
        <w:rPr/>
      </w:pPr>
      <w:r>
        <w:rPr/>
        <w:t>B.A. Computer Science, B.A. Philosophy</w:t>
        <w:tab/>
        <w:t>2005</w:t>
      </w:r>
    </w:p>
    <w:p>
      <w:pPr>
        <w:pStyle w:val="NormalBodyText"/>
        <w:rPr/>
      </w:pPr>
      <w:r>
        <w:rPr/>
        <w:t>Minor: Statistics</w:t>
      </w:r>
    </w:p>
    <w:p>
      <w:pPr>
        <w:pStyle w:val="NormalBodyText"/>
        <w:rPr/>
      </w:pPr>
      <w:r>
        <w:rPr/>
        <w:t>Thesis: “Fuzzy Logic Semiotic Systems”</w:t>
      </w:r>
    </w:p>
    <w:p>
      <w:pPr>
        <w:pStyle w:val="NormalBodyText"/>
        <w:rPr/>
      </w:pPr>
      <w:r>
        <w:rPr/>
        <w:t>Thesis: “Could a Machine Ever Understand?”</w:t>
      </w:r>
    </w:p>
    <w:p>
      <w:pPr>
        <w:pStyle w:val="SectionHeading"/>
        <w:rPr/>
      </w:pPr>
      <w:r>
        <w:rPr/>
        <w:t>Technical EXPERIENCE</w:t>
      </w:r>
    </w:p>
    <w:p>
      <w:pPr>
        <w:pStyle w:val="Location"/>
        <w:rPr/>
      </w:pPr>
      <w:r>
        <w:rPr/>
        <w:t>Woollacott Motor Control and Cognition Lab, University of Oregon, Eugene, OR</w:t>
      </w:r>
    </w:p>
    <w:p>
      <w:pPr>
        <w:pStyle w:val="JobTitle"/>
        <w:rPr/>
      </w:pPr>
      <w:r>
        <w:rPr/>
        <w:t>Research Assistant</w:t>
        <w:tab/>
      </w:r>
      <w:r>
        <w:rPr/>
        <w:t>06/</w:t>
      </w:r>
      <w:r>
        <w:rPr/>
        <w:t xml:space="preserve">2007- </w:t>
      </w:r>
      <w:r>
        <w:rPr/>
        <w:t>02/2015</w:t>
      </w:r>
    </w:p>
    <w:p>
      <w:pPr>
        <w:pStyle w:val="SpaceAfter1NoRightIndent"/>
        <w:numPr>
          <w:ilvl w:val="0"/>
          <w:numId w:val="8"/>
        </w:numPr>
        <w:spacing w:before="0" w:after="0"/>
        <w:rPr/>
      </w:pPr>
      <w:r>
        <w:rPr/>
        <w:t>Provide custom software and hardware adaptations for research problems</w:t>
      </w:r>
    </w:p>
    <w:p>
      <w:pPr>
        <w:pStyle w:val="SpaceAfter1NoRightIndent"/>
        <w:numPr>
          <w:ilvl w:val="0"/>
          <w:numId w:val="8"/>
        </w:numPr>
        <w:spacing w:before="0" w:after="0"/>
        <w:rPr/>
      </w:pPr>
      <w:r>
        <w:rPr/>
        <w:t>Provide direct technical support for hardware and software</w:t>
      </w:r>
    </w:p>
    <w:p>
      <w:pPr>
        <w:pStyle w:val="SpaceAfter1NoRightIndent"/>
        <w:numPr>
          <w:ilvl w:val="0"/>
          <w:numId w:val="8"/>
        </w:numPr>
        <w:spacing w:before="0" w:after="0"/>
        <w:rPr/>
      </w:pPr>
      <w:r>
        <w:rPr/>
        <w:t>Maintain lab website</w:t>
      </w:r>
    </w:p>
    <w:p>
      <w:pPr>
        <w:pStyle w:val="SpaceAfter1NoRightIndent"/>
        <w:numPr>
          <w:ilvl w:val="0"/>
          <w:numId w:val="8"/>
        </w:numPr>
        <w:spacing w:before="0" w:after="0"/>
        <w:rPr/>
      </w:pPr>
      <w:r>
        <w:rPr/>
        <w:t>Responsible for equipment acquisition</w:t>
      </w:r>
    </w:p>
    <w:p>
      <w:pPr>
        <w:pStyle w:val="SpaceAfter1NoRightIndent"/>
        <w:numPr>
          <w:ilvl w:val="0"/>
          <w:numId w:val="8"/>
        </w:numPr>
        <w:spacing w:before="0" w:after="0"/>
        <w:rPr/>
      </w:pPr>
      <w:r>
        <w:rPr/>
        <w:t>Manage and secure technical and information resources</w:t>
      </w:r>
    </w:p>
    <w:p>
      <w:pPr>
        <w:pStyle w:val="SpaceAfter1NoRightIndent"/>
        <w:numPr>
          <w:ilvl w:val="0"/>
          <w:numId w:val="8"/>
        </w:numPr>
        <w:rPr/>
      </w:pPr>
      <w:r>
        <w:rPr/>
        <w:t>Responsible for some administrative tasks</w:t>
      </w:r>
    </w:p>
    <w:p>
      <w:pPr>
        <w:pStyle w:val="Location"/>
        <w:rPr/>
      </w:pPr>
      <w:r>
        <w:rPr/>
        <w:t>Paul’s Bicycling Way of Life, Eugene, OR</w:t>
      </w:r>
    </w:p>
    <w:p>
      <w:pPr>
        <w:pStyle w:val="JobTitle"/>
        <w:rPr/>
      </w:pPr>
      <w:r>
        <w:rPr/>
        <w:t>Technology Transfer Intern</w:t>
        <w:tab/>
      </w:r>
      <w:r>
        <w:rPr/>
        <w:t xml:space="preserve">Summer </w:t>
      </w:r>
      <w:r>
        <w:rPr/>
        <w:t>2006</w:t>
      </w:r>
    </w:p>
    <w:p>
      <w:pPr>
        <w:pStyle w:val="SpaceAfter"/>
        <w:numPr>
          <w:ilvl w:val="0"/>
          <w:numId w:val="9"/>
        </w:numPr>
        <w:spacing w:lineRule="auto" w:line="240" w:before="0" w:after="0"/>
        <w:rPr/>
      </w:pPr>
      <w:r>
        <w:rPr/>
        <w:t>Transition company from Windows to Unix customer service systems</w:t>
      </w:r>
    </w:p>
    <w:p>
      <w:pPr>
        <w:pStyle w:val="SpaceAfter"/>
        <w:numPr>
          <w:ilvl w:val="0"/>
          <w:numId w:val="9"/>
        </w:numPr>
        <w:spacing w:lineRule="auto" w:line="240" w:before="0" w:after="0"/>
        <w:rPr/>
      </w:pPr>
      <w:r>
        <w:rPr/>
        <w:t xml:space="preserve">Develop system to run in house database software in transitioned environment </w:t>
      </w:r>
    </w:p>
    <w:p>
      <w:pPr>
        <w:pStyle w:val="SpaceAfter"/>
        <w:numPr>
          <w:ilvl w:val="0"/>
          <w:numId w:val="9"/>
        </w:numPr>
        <w:spacing w:lineRule="auto" w:line="240" w:before="0" w:after="0"/>
        <w:rPr/>
      </w:pPr>
      <w:r>
        <w:rPr/>
        <w:t>Produce comprehensive technical documentation</w:t>
      </w:r>
    </w:p>
    <w:p>
      <w:pPr>
        <w:pStyle w:val="SpaceAfter"/>
        <w:numPr>
          <w:ilvl w:val="0"/>
          <w:numId w:val="9"/>
        </w:numPr>
        <w:spacing w:lineRule="auto" w:line="240" w:before="0" w:after="0"/>
        <w:rPr/>
      </w:pPr>
      <w:r>
        <w:rPr/>
        <w:t xml:space="preserve">Instruct staff in use of new systems </w:t>
      </w:r>
    </w:p>
    <w:p>
      <w:pPr>
        <w:pStyle w:val="Location"/>
        <w:rPr>
          <w:rStyle w:val="JobTitleChar"/>
          <w:b w:val="false"/>
          <w:b w:val="false"/>
        </w:rPr>
      </w:pPr>
      <w:r>
        <w:rPr>
          <w:b w:val="false"/>
        </w:rPr>
      </w:r>
    </w:p>
    <w:p>
      <w:pPr>
        <w:pStyle w:val="Location"/>
        <w:rPr/>
      </w:pPr>
      <w:r>
        <w:rPr>
          <w:rStyle w:val="JobTitleChar"/>
          <w:b w:val="false"/>
        </w:rPr>
        <w:t>Southern California Earthquake Center</w:t>
      </w:r>
    </w:p>
    <w:p>
      <w:pPr>
        <w:pStyle w:val="SpaceAfter1NoRightIndent"/>
        <w:spacing w:before="0" w:after="0"/>
        <w:rPr/>
      </w:pPr>
      <w:r>
        <w:rPr>
          <w:rStyle w:val="JobTitleChar"/>
        </w:rPr>
        <w:t>Software Engineering Intern</w:t>
      </w:r>
      <w:r>
        <w:rPr>
          <w:i/>
        </w:rPr>
        <w:tab/>
      </w:r>
      <w:r>
        <w:rPr>
          <w:b/>
          <w:bCs/>
          <w:i w:val="false"/>
          <w:iCs w:val="false"/>
        </w:rPr>
        <w:t>Summer 2004</w:t>
      </w:r>
    </w:p>
    <w:p>
      <w:pPr>
        <w:pStyle w:val="SpaceAfter"/>
        <w:numPr>
          <w:ilvl w:val="0"/>
          <w:numId w:val="18"/>
        </w:numPr>
        <w:spacing w:before="0" w:after="0"/>
        <w:rPr>
          <w:b/>
          <w:b/>
        </w:rPr>
      </w:pPr>
      <w:r>
        <w:rPr/>
        <w:t>Participated in the redesign of LA3D into SCEC-VDO using Java and Java3D</w:t>
      </w:r>
    </w:p>
    <w:p>
      <w:pPr>
        <w:pStyle w:val="SpaceAfter"/>
        <w:numPr>
          <w:ilvl w:val="0"/>
          <w:numId w:val="18"/>
        </w:numPr>
        <w:spacing w:before="0" w:after="0"/>
        <w:rPr>
          <w:b/>
          <w:b/>
        </w:rPr>
      </w:pPr>
      <w:r>
        <w:rPr/>
        <w:t>Assisted in the design and implementation of the system’s plugin architecture using Java.</w:t>
      </w:r>
    </w:p>
    <w:p>
      <w:pPr>
        <w:pStyle w:val="SpaceAfter"/>
        <w:numPr>
          <w:ilvl w:val="0"/>
          <w:numId w:val="18"/>
        </w:numPr>
        <w:spacing w:before="0" w:after="0"/>
        <w:rPr>
          <w:b/>
          <w:b/>
        </w:rPr>
      </w:pPr>
      <w:r>
        <w:rPr/>
        <w:t>Implemented a project critical memory saving fix using Java3D.</w:t>
      </w:r>
    </w:p>
    <w:p>
      <w:pPr>
        <w:pStyle w:val="SpaceAfter"/>
        <w:numPr>
          <w:ilvl w:val="0"/>
          <w:numId w:val="18"/>
        </w:numPr>
        <w:rPr>
          <w:b/>
          <w:b/>
        </w:rPr>
      </w:pPr>
      <w:r>
        <w:rPr/>
        <w:t>Designed and implemented the system’s capacity to save and load both state data and catalogs of seismic events using XML.</w:t>
      </w:r>
    </w:p>
    <w:p>
      <w:pPr>
        <w:pStyle w:val="Location"/>
        <w:rPr/>
      </w:pPr>
      <w:r>
        <w:rPr/>
        <w:t>Computer Science Teaching and Development Lab, UMM, Morris, MN</w:t>
      </w:r>
    </w:p>
    <w:p>
      <w:pPr>
        <w:pStyle w:val="JobTitle"/>
        <w:rPr/>
      </w:pPr>
      <w:r>
        <w:rPr/>
        <w:t>Lead Lab Administration Intern</w:t>
        <w:tab/>
      </w:r>
      <w:r>
        <w:rPr/>
        <w:t>08/2003</w:t>
      </w:r>
      <w:r>
        <w:rPr/>
        <w:t xml:space="preserve"> – </w:t>
      </w:r>
      <w:r>
        <w:rPr/>
        <w:t>05/</w:t>
      </w:r>
      <w:r>
        <w:rPr/>
        <w:t>2005</w:t>
      </w:r>
    </w:p>
    <w:p>
      <w:pPr>
        <w:pStyle w:val="SpaceAfter"/>
        <w:numPr>
          <w:ilvl w:val="0"/>
          <w:numId w:val="9"/>
        </w:numPr>
        <w:spacing w:before="0" w:after="0"/>
        <w:rPr/>
      </w:pPr>
      <w:r>
        <w:rPr/>
        <w:t>Head technical administrator</w:t>
      </w:r>
    </w:p>
    <w:p>
      <w:pPr>
        <w:pStyle w:val="SpaceAfter"/>
        <w:numPr>
          <w:ilvl w:val="0"/>
          <w:numId w:val="9"/>
        </w:numPr>
        <w:spacing w:before="0" w:after="0"/>
        <w:rPr/>
      </w:pPr>
      <w:r>
        <w:rPr/>
        <w:t>Developed and maintained technical documentation</w:t>
      </w:r>
    </w:p>
    <w:p>
      <w:pPr>
        <w:pStyle w:val="SpaceAfter"/>
        <w:numPr>
          <w:ilvl w:val="0"/>
          <w:numId w:val="9"/>
        </w:numPr>
        <w:rPr/>
      </w:pPr>
      <w:r>
        <w:rPr/>
        <w:t xml:space="preserve">Advised department on technical acquisitions and equipment maintenance </w:t>
      </w:r>
    </w:p>
    <w:p>
      <w:pPr>
        <w:pStyle w:val="Normal"/>
        <w:spacing w:lineRule="auto" w:line="276" w:before="0" w:after="200"/>
        <w:rPr>
          <w:b/>
          <w:b/>
          <w:caps/>
          <w:color w:val="000000" w:themeColor="text1"/>
          <w:spacing w:val="10"/>
        </w:rPr>
      </w:pPr>
      <w:r>
        <w:rPr>
          <w:b/>
          <w:caps/>
          <w:color w:val="000000" w:themeColor="text1"/>
          <w:spacing w:val="10"/>
        </w:rPr>
      </w:r>
      <w:r>
        <w:br w:type="page"/>
      </w:r>
    </w:p>
    <w:p>
      <w:pPr>
        <w:pStyle w:val="SectionHeading"/>
        <w:rPr/>
      </w:pPr>
      <w:r>
        <w:rPr/>
        <w:t>Research Project Experience</w:t>
      </w:r>
    </w:p>
    <w:p>
      <w:pPr>
        <w:pStyle w:val="Location"/>
        <w:rPr/>
      </w:pPr>
      <w:r>
        <w:rPr/>
        <w:t>Woollacott Motor Control and Cognition Lab, University of Oregon</w:t>
      </w:r>
    </w:p>
    <w:p>
      <w:pPr>
        <w:pStyle w:val="NormalBodyText"/>
        <w:rPr/>
      </w:pPr>
      <w:r>
        <w:rPr>
          <w:rStyle w:val="JobTitleChar"/>
        </w:rPr>
        <w:t xml:space="preserve">Jennifer Rachwani: Longitudinal Study of Acquisition of Reaching Ability in Typically Developing Infants </w:t>
        <w:tab/>
      </w:r>
      <w:r>
        <w:rPr>
          <w:rStyle w:val="JobTitleChar"/>
        </w:rPr>
        <w:t>09/2011</w:t>
      </w:r>
      <w:r>
        <w:rPr/>
        <w:t xml:space="preserve"> – </w:t>
      </w:r>
      <w:r>
        <w:rPr>
          <w:b/>
          <w:bCs/>
        </w:rPr>
        <w:t>12/2014</w:t>
      </w:r>
    </w:p>
    <w:p>
      <w:pPr>
        <w:pStyle w:val="NormalBodyText"/>
        <w:rPr>
          <w:rStyle w:val="JobTitleChar"/>
        </w:rPr>
      </w:pPr>
      <w:r>
        <w:rPr>
          <w:rStyle w:val="JobTitleChar"/>
        </w:rPr>
        <w:t>Victor Santamaria-Gonzalez: Cross-Sectional Study of Reaching Ability in Subjects with Cerebral Palsy</w:t>
      </w:r>
      <w:r>
        <w:rPr>
          <w:i/>
        </w:rPr>
        <w:tab/>
      </w:r>
      <w:r>
        <w:rPr>
          <w:rStyle w:val="JobTitleChar"/>
        </w:rPr>
        <w:t>- concurrent with –</w:t>
      </w:r>
    </w:p>
    <w:p>
      <w:pPr>
        <w:pStyle w:val="SpaceAfter"/>
        <w:numPr>
          <w:ilvl w:val="0"/>
          <w:numId w:val="10"/>
        </w:numPr>
        <w:spacing w:before="0" w:after="0"/>
        <w:rPr/>
      </w:pPr>
      <w:r>
        <w:rPr/>
        <w:t>Designed and programmed interactive visual data analysis tools using MATLAB.</w:t>
      </w:r>
    </w:p>
    <w:p>
      <w:pPr>
        <w:pStyle w:val="SpaceAfter"/>
        <w:numPr>
          <w:ilvl w:val="0"/>
          <w:numId w:val="10"/>
        </w:numPr>
        <w:spacing w:before="0" w:after="0"/>
        <w:rPr/>
      </w:pPr>
      <w:r>
        <w:rPr/>
        <w:t>Improved already existing data analysis tools using MATLAB.</w:t>
      </w:r>
    </w:p>
    <w:p>
      <w:pPr>
        <w:pStyle w:val="SpaceAfter"/>
        <w:numPr>
          <w:ilvl w:val="0"/>
          <w:numId w:val="10"/>
        </w:numPr>
        <w:spacing w:before="0" w:after="0"/>
        <w:rPr/>
      </w:pPr>
      <w:r>
        <w:rPr/>
        <w:t>Improved and ported video coding data analysis tools using Ruby.</w:t>
      </w:r>
    </w:p>
    <w:p>
      <w:pPr>
        <w:pStyle w:val="SpaceAfter"/>
        <w:numPr>
          <w:ilvl w:val="0"/>
          <w:numId w:val="10"/>
        </w:numPr>
        <w:spacing w:before="0" w:after="0"/>
        <w:rPr/>
      </w:pPr>
      <w:r>
        <w:rPr/>
        <w:t>Improved existing magnetic tracking control system software with C/C++.</w:t>
      </w:r>
    </w:p>
    <w:p>
      <w:pPr>
        <w:pStyle w:val="SpaceAfter"/>
        <w:numPr>
          <w:ilvl w:val="0"/>
          <w:numId w:val="10"/>
        </w:numPr>
        <w:rPr/>
      </w:pPr>
      <w:r>
        <w:rPr/>
        <w:t>Collaborated closely with Drs. Rachwani and Santamaria-Gonzalez on every stage and aspect of their study.</w:t>
      </w:r>
    </w:p>
    <w:p>
      <w:pPr>
        <w:pStyle w:val="NormalBodyText"/>
        <w:rPr/>
      </w:pPr>
      <w:r>
        <w:rPr>
          <w:rStyle w:val="JobTitleChar"/>
        </w:rPr>
        <w:t>Verrel and Woollacott: Biomechanical Study of Approaches to Cello Bowing with Experts and Novices</w:t>
      </w:r>
      <w:r>
        <w:rPr>
          <w:i/>
        </w:rPr>
        <w:tab/>
      </w:r>
      <w:r>
        <w:rPr>
          <w:b/>
          <w:bCs/>
          <w:i w:val="false"/>
          <w:iCs w:val="false"/>
        </w:rPr>
        <w:t>2011</w:t>
      </w:r>
      <w:r>
        <w:rPr/>
        <w:t xml:space="preserve"> – </w:t>
      </w:r>
      <w:r>
        <w:rPr>
          <w:b/>
          <w:bCs/>
        </w:rPr>
        <w:t>2013</w:t>
      </w:r>
    </w:p>
    <w:p>
      <w:pPr>
        <w:pStyle w:val="SpaceAfter"/>
        <w:numPr>
          <w:ilvl w:val="0"/>
          <w:numId w:val="11"/>
        </w:numPr>
        <w:spacing w:before="0" w:after="0"/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Adapted Dr. Verrel’s experimental design to the equipment available to Dr. Woollacott.</w:t>
      </w:r>
    </w:p>
    <w:p>
      <w:pPr>
        <w:pStyle w:val="SpaceAfter"/>
        <w:numPr>
          <w:ilvl w:val="0"/>
          <w:numId w:val="11"/>
        </w:numPr>
        <w:spacing w:before="0" w:after="0"/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Participated in human subjects research</w:t>
      </w:r>
    </w:p>
    <w:p>
      <w:pPr>
        <w:pStyle w:val="SpaceAfter"/>
        <w:numPr>
          <w:ilvl w:val="0"/>
          <w:numId w:val="11"/>
        </w:numPr>
        <w:rPr/>
      </w:pPr>
      <w:r>
        <w:rPr>
          <w:rStyle w:val="JobTitleChar"/>
          <w:b w:val="false"/>
        </w:rPr>
        <w:t>Processed and analyzed data jointly with our collaborators in Berlin.</w:t>
      </w:r>
    </w:p>
    <w:p>
      <w:pPr>
        <w:pStyle w:val="NormalBodyText"/>
        <w:rPr/>
      </w:pPr>
      <w:r>
        <w:rPr>
          <w:rStyle w:val="JobTitleChar"/>
        </w:rPr>
        <w:t>Porter, Wood, Xthona: Honors Theses Examining Development of Reaching Skills in Infants</w:t>
      </w:r>
      <w:r>
        <w:rPr/>
        <w:tab/>
      </w:r>
      <w:r>
        <w:rPr>
          <w:b/>
          <w:bCs/>
        </w:rPr>
        <w:t>20</w:t>
      </w:r>
      <w:r>
        <w:rPr>
          <w:rStyle w:val="JobTitleChar"/>
        </w:rPr>
        <w:t>09</w:t>
      </w:r>
      <w:r>
        <w:rPr/>
        <w:t xml:space="preserve"> – </w:t>
      </w:r>
      <w:r>
        <w:rPr>
          <w:b/>
          <w:bCs/>
        </w:rPr>
        <w:t>2012</w:t>
      </w:r>
    </w:p>
    <w:p>
      <w:pPr>
        <w:pStyle w:val="SpaceAfter"/>
        <w:numPr>
          <w:ilvl w:val="0"/>
          <w:numId w:val="12"/>
        </w:numPr>
        <w:spacing w:before="0" w:after="0"/>
        <w:rPr/>
      </w:pPr>
      <w:r>
        <w:rPr/>
        <w:t>Designed and implemented usable prototype interactive visual data analysis tools using MATLAB.</w:t>
      </w:r>
    </w:p>
    <w:p>
      <w:pPr>
        <w:pStyle w:val="SpaceAfter"/>
        <w:numPr>
          <w:ilvl w:val="0"/>
          <w:numId w:val="12"/>
        </w:numPr>
        <w:spacing w:before="0" w:after="0"/>
        <w:rPr/>
      </w:pPr>
      <w:r>
        <w:rPr/>
        <w:t>Designed and implemented automated data analysis tools using MATLAB.</w:t>
      </w:r>
    </w:p>
    <w:p>
      <w:pPr>
        <w:pStyle w:val="SpaceAfter"/>
        <w:numPr>
          <w:ilvl w:val="0"/>
          <w:numId w:val="12"/>
        </w:numPr>
        <w:spacing w:before="0" w:after="0"/>
        <w:rPr/>
      </w:pPr>
      <w:r>
        <w:rPr/>
        <w:t>Adapted existing video coding data analysis tools written in Ruby to our paradigms.</w:t>
      </w:r>
    </w:p>
    <w:p>
      <w:pPr>
        <w:pStyle w:val="SpaceAfter"/>
        <w:numPr>
          <w:ilvl w:val="0"/>
          <w:numId w:val="12"/>
        </w:numPr>
        <w:spacing w:before="0" w:after="0"/>
        <w:rPr/>
      </w:pPr>
      <w:r>
        <w:rPr/>
        <w:t>Improved existing magnetic tracking control system software with C/C++</w:t>
      </w:r>
    </w:p>
    <w:p>
      <w:pPr>
        <w:pStyle w:val="SpaceAfter"/>
        <w:numPr>
          <w:ilvl w:val="0"/>
          <w:numId w:val="12"/>
        </w:numPr>
        <w:spacing w:before="0" w:after="0"/>
        <w:rPr/>
      </w:pPr>
      <w:r>
        <w:rPr/>
        <w:t>Instructed various study participants in the proper operation of data acquisition hardware.</w:t>
      </w:r>
    </w:p>
    <w:p>
      <w:pPr>
        <w:pStyle w:val="SpaceAfter"/>
        <w:numPr>
          <w:ilvl w:val="0"/>
          <w:numId w:val="12"/>
        </w:numPr>
        <w:rPr/>
      </w:pPr>
      <w:r>
        <w:rPr/>
        <w:t>Acquired and integrated new data acquisition hardware into data acquisition system.</w:t>
      </w:r>
      <w:r>
        <w:rPr>
          <w:i/>
        </w:rPr>
        <w:tab/>
      </w:r>
    </w:p>
    <w:p>
      <w:pPr>
        <w:pStyle w:val="NormalBodyText"/>
        <w:rPr/>
      </w:pPr>
      <w:r>
        <w:rPr>
          <w:rStyle w:val="JobTitleChar"/>
        </w:rPr>
        <w:t>Carrie E. Little: Visual-Postural Dual Task Study</w:t>
      </w:r>
      <w:r>
        <w:rPr/>
        <w:tab/>
      </w:r>
      <w:r>
        <w:rPr>
          <w:b/>
          <w:bCs/>
        </w:rPr>
        <w:t>2008</w:t>
      </w:r>
      <w:r>
        <w:rPr/>
        <w:t xml:space="preserve"> – </w:t>
      </w:r>
      <w:r>
        <w:rPr>
          <w:b/>
          <w:bCs/>
        </w:rPr>
        <w:t>2012</w:t>
      </w:r>
    </w:p>
    <w:p>
      <w:pPr>
        <w:pStyle w:val="SpaceAfter"/>
        <w:numPr>
          <w:ilvl w:val="0"/>
          <w:numId w:val="13"/>
        </w:numPr>
        <w:spacing w:before="0" w:after="0"/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Ported Ed Vogel’s Change Detection Task paradigm from Presentation to E-Prime integrating NetStation EEG collection into the paradigm.</w:t>
      </w:r>
    </w:p>
    <w:p>
      <w:pPr>
        <w:pStyle w:val="SpaceAfter"/>
        <w:numPr>
          <w:ilvl w:val="0"/>
          <w:numId w:val="13"/>
        </w:numPr>
        <w:spacing w:before="0" w:after="0"/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Designed and built customized hardware extensions to allow manipulation of E-Prime and Cortex by subject input and programmatically controlled electrical signals.</w:t>
      </w:r>
    </w:p>
    <w:p>
      <w:pPr>
        <w:pStyle w:val="SpaceAfter"/>
        <w:numPr>
          <w:ilvl w:val="0"/>
          <w:numId w:val="13"/>
        </w:numPr>
        <w:spacing w:before="0" w:after="0"/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Designed and implemented control program for Dr. Little’s experimental apparatus using E-Prime.</w:t>
      </w:r>
    </w:p>
    <w:p>
      <w:pPr>
        <w:pStyle w:val="SpaceAfter"/>
        <w:numPr>
          <w:ilvl w:val="0"/>
          <w:numId w:val="13"/>
        </w:numPr>
        <w:spacing w:before="0" w:after="0"/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Assisted Dr. Little’s in creating her experimental apparatus through the integration of multiple disparate data collection systems, including: EMG, EEG, motion capture, visual data collection task, and force plates.</w:t>
      </w:r>
    </w:p>
    <w:p>
      <w:pPr>
        <w:pStyle w:val="SpaceAfter"/>
        <w:numPr>
          <w:ilvl w:val="0"/>
          <w:numId w:val="13"/>
        </w:numPr>
        <w:spacing w:before="0" w:after="0"/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Designed and implemented data analysis software using MATLAB and Microsoft Excel.</w:t>
      </w:r>
    </w:p>
    <w:p>
      <w:pPr>
        <w:pStyle w:val="SpaceAfter"/>
        <w:numPr>
          <w:ilvl w:val="0"/>
          <w:numId w:val="13"/>
        </w:numPr>
        <w:spacing w:before="0" w:after="0"/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Instructed and aided Dr. Little in the design and use of EEG ERP analysis and processing tools using NetStation.</w:t>
      </w:r>
    </w:p>
    <w:p>
      <w:pPr>
        <w:pStyle w:val="SpaceAfter"/>
        <w:numPr>
          <w:ilvl w:val="0"/>
          <w:numId w:val="13"/>
        </w:numPr>
        <w:rPr/>
      </w:pPr>
      <w:r>
        <w:rPr>
          <w:rStyle w:val="JobTitleChar"/>
          <w:b w:val="false"/>
        </w:rPr>
        <w:t>Assisted Dr. Little in subject instrumentation and human subjects data collection.</w:t>
      </w:r>
    </w:p>
    <w:p>
      <w:pPr>
        <w:pStyle w:val="NormalBodyText"/>
        <w:rPr/>
      </w:pPr>
      <w:r>
        <w:rPr>
          <w:rStyle w:val="JobTitleChar"/>
        </w:rPr>
        <w:t>Teresa Hawkes: Effects of Various Exercise Modalities on P3b ERPs and other Physiological Measures</w:t>
      </w:r>
      <w:r>
        <w:rPr/>
        <w:tab/>
      </w:r>
      <w:r>
        <w:rPr>
          <w:b/>
          <w:bCs/>
        </w:rPr>
        <w:t>2008</w:t>
      </w:r>
      <w:r>
        <w:rPr/>
        <w:t xml:space="preserve"> – </w:t>
      </w:r>
      <w:r>
        <w:rPr>
          <w:b/>
          <w:bCs/>
        </w:rPr>
        <w:t>2012</w:t>
      </w:r>
    </w:p>
    <w:p>
      <w:pPr>
        <w:pStyle w:val="SpaceAfter"/>
        <w:numPr>
          <w:ilvl w:val="0"/>
          <w:numId w:val="14"/>
        </w:numPr>
        <w:spacing w:before="0" w:after="0"/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Implemented versions of the Smallwood Go/No-Go and Mayr Task Switch paradigms integrating NetStation EEG collection into each paradigm.</w:t>
      </w:r>
    </w:p>
    <w:p>
      <w:pPr>
        <w:pStyle w:val="SpaceAfter"/>
        <w:numPr>
          <w:ilvl w:val="0"/>
          <w:numId w:val="14"/>
        </w:numPr>
        <w:spacing w:before="0" w:after="0"/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Assisted in the acquisition and assembly of Dr. Hawkes’ experimental apparatus.</w:t>
      </w:r>
    </w:p>
    <w:p>
      <w:pPr>
        <w:pStyle w:val="SpaceAfter"/>
        <w:numPr>
          <w:ilvl w:val="0"/>
          <w:numId w:val="14"/>
        </w:numPr>
        <w:spacing w:before="0" w:after="0"/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Assisted Dr. Hawkes in converting an existing space into a sound attenuated, electrically shielded space suitable for EEG collection.</w:t>
      </w:r>
    </w:p>
    <w:p>
      <w:pPr>
        <w:pStyle w:val="SpaceAfter"/>
        <w:numPr>
          <w:ilvl w:val="0"/>
          <w:numId w:val="14"/>
        </w:numPr>
        <w:spacing w:before="0" w:after="0"/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Instructed and aided Dr. Hawkes in the design and use of EEG ERP analysis and processing tools using NetStation.</w:t>
      </w:r>
    </w:p>
    <w:p>
      <w:pPr>
        <w:pStyle w:val="SpaceAfter"/>
        <w:numPr>
          <w:ilvl w:val="0"/>
          <w:numId w:val="14"/>
        </w:numPr>
        <w:spacing w:before="0" w:after="0"/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Assisted Dr. Hawkes in the validation of the Tai Chi skill evaluation tools.</w:t>
      </w:r>
    </w:p>
    <w:p>
      <w:pPr>
        <w:pStyle w:val="SpaceAfter"/>
        <w:numPr>
          <w:ilvl w:val="0"/>
          <w:numId w:val="14"/>
        </w:numPr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Created various multi-media experimental aids for Dr. Hawkes.</w:t>
      </w:r>
    </w:p>
    <w:p>
      <w:pPr>
        <w:pStyle w:val="NormalBodyText"/>
        <w:rPr/>
      </w:pPr>
      <w:r>
        <w:rPr>
          <w:rStyle w:val="JobTitleChar"/>
        </w:rPr>
        <w:t>Sandy Saavedra: Postural Control in Typically Developing Infants and Subjects with CP Study</w:t>
      </w:r>
      <w:r>
        <w:rPr/>
        <w:tab/>
      </w:r>
      <w:r>
        <w:rPr>
          <w:b/>
          <w:bCs/>
        </w:rPr>
        <w:t>2007</w:t>
      </w:r>
      <w:r>
        <w:rPr/>
        <w:t xml:space="preserve"> – </w:t>
      </w:r>
      <w:r>
        <w:rPr>
          <w:b/>
          <w:bCs/>
        </w:rPr>
        <w:t>2011</w:t>
      </w:r>
    </w:p>
    <w:p>
      <w:pPr>
        <w:pStyle w:val="SpaceAfter"/>
        <w:numPr>
          <w:ilvl w:val="0"/>
          <w:numId w:val="15"/>
        </w:numPr>
        <w:spacing w:before="0" w:after="0"/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Designed and assisted Dr. Saavedra in the implementation of data analysis tool using MATLAB.</w:t>
      </w:r>
    </w:p>
    <w:p>
      <w:pPr>
        <w:pStyle w:val="SpaceAfter"/>
        <w:numPr>
          <w:ilvl w:val="0"/>
          <w:numId w:val="15"/>
        </w:numPr>
        <w:spacing w:before="0" w:after="0"/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Co-designed novel tool for the removal EKG from EMG in MATLAB with Dr. Saavedra</w:t>
      </w:r>
    </w:p>
    <w:p>
      <w:pPr>
        <w:pStyle w:val="SpaceAfter"/>
        <w:numPr>
          <w:ilvl w:val="0"/>
          <w:numId w:val="15"/>
        </w:numPr>
        <w:spacing w:before="0" w:after="0"/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Made improvements to Dr. Saavedra magnetic tracking system’s control software using C/C++.</w:t>
      </w:r>
    </w:p>
    <w:p>
      <w:pPr>
        <w:pStyle w:val="SpaceAfter"/>
        <w:numPr>
          <w:ilvl w:val="0"/>
          <w:numId w:val="15"/>
        </w:numPr>
        <w:rPr/>
      </w:pPr>
      <w:r>
        <w:rPr>
          <w:rStyle w:val="JobTitleChar"/>
          <w:b w:val="false"/>
        </w:rPr>
        <w:t>Instructed Dr. Saavedra elementary algorithm design and software engineering using MATLAB.</w:t>
      </w:r>
    </w:p>
    <w:p>
      <w:pPr>
        <w:pStyle w:val="NormalBodyText"/>
        <w:rPr/>
      </w:pPr>
      <w:r>
        <w:rPr>
          <w:rStyle w:val="JobTitleChar"/>
        </w:rPr>
        <w:t>Aditi Joshi: Examination of the Effects of Meditation Training on Attentional Networks using EEG</w:t>
      </w:r>
      <w:r>
        <w:rPr/>
        <w:tab/>
      </w:r>
      <w:r>
        <w:rPr>
          <w:b/>
          <w:bCs/>
        </w:rPr>
        <w:t>2007</w:t>
      </w:r>
      <w:r>
        <w:rPr/>
        <w:t xml:space="preserve"> </w:t>
      </w:r>
      <w:r>
        <w:rPr/>
        <w:t xml:space="preserve">– </w:t>
      </w:r>
      <w:r>
        <w:rPr>
          <w:b/>
          <w:bCs/>
        </w:rPr>
        <w:t>2010</w:t>
      </w:r>
    </w:p>
    <w:p>
      <w:pPr>
        <w:pStyle w:val="SpaceAfter"/>
        <w:numPr>
          <w:ilvl w:val="0"/>
          <w:numId w:val="16"/>
        </w:numPr>
        <w:spacing w:before="0" w:after="0"/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Reviewed and improved design of ERP analysis tools in Net Station.</w:t>
      </w:r>
    </w:p>
    <w:p>
      <w:pPr>
        <w:pStyle w:val="SpaceAfter"/>
        <w:numPr>
          <w:ilvl w:val="0"/>
          <w:numId w:val="16"/>
        </w:numPr>
        <w:spacing w:before="0" w:after="0"/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Reviewed and improved design of tools assisting in ERP analysis using MATLAB.</w:t>
      </w:r>
    </w:p>
    <w:p>
      <w:pPr>
        <w:pStyle w:val="SpaceAfter"/>
        <w:numPr>
          <w:ilvl w:val="0"/>
          <w:numId w:val="16"/>
        </w:numPr>
        <w:spacing w:before="0" w:after="0"/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Assisted Dr. Joshi in data processing at all stages.</w:t>
      </w:r>
    </w:p>
    <w:p>
      <w:pPr>
        <w:pStyle w:val="SpaceAfter"/>
        <w:numPr>
          <w:ilvl w:val="0"/>
          <w:numId w:val="16"/>
        </w:numPr>
        <w:rPr/>
      </w:pPr>
      <w:r>
        <w:rPr>
          <w:rStyle w:val="JobTitleChar"/>
          <w:b w:val="false"/>
        </w:rPr>
        <w:t>Reviewed Dr. Joshi’s data analysis, and corrected discovered discrepancies before publications were submitted.</w:t>
      </w:r>
    </w:p>
    <w:p>
      <w:pPr>
        <w:pStyle w:val="NormalBodyText"/>
        <w:rPr/>
      </w:pPr>
      <w:r>
        <w:rPr>
          <w:rStyle w:val="JobTitleChar"/>
        </w:rPr>
        <w:t>Sujitra Boonyong: Cerebral Palsy Training Study Pilot for Grant Application</w:t>
      </w:r>
      <w:r>
        <w:rPr/>
        <w:tab/>
      </w:r>
      <w:r>
        <w:rPr>
          <w:b/>
          <w:bCs/>
        </w:rPr>
        <w:t>2007</w:t>
      </w:r>
      <w:r>
        <w:rPr/>
        <w:t xml:space="preserve"> – </w:t>
      </w:r>
      <w:r>
        <w:rPr>
          <w:b/>
          <w:bCs/>
        </w:rPr>
        <w:t>2010</w:t>
      </w:r>
    </w:p>
    <w:p>
      <w:pPr>
        <w:pStyle w:val="SpaceAfter"/>
        <w:numPr>
          <w:ilvl w:val="0"/>
          <w:numId w:val="17"/>
        </w:numPr>
        <w:spacing w:before="0" w:after="0"/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Designed and implemented a prototype visually interactive subject vocal response analysis tool.</w:t>
      </w:r>
    </w:p>
    <w:p>
      <w:pPr>
        <w:pStyle w:val="SpaceAfter"/>
        <w:numPr>
          <w:ilvl w:val="0"/>
          <w:numId w:val="17"/>
        </w:numPr>
        <w:spacing w:before="0" w:after="0"/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Assisted Dr. Boonyong in human subjects data collections.</w:t>
      </w:r>
    </w:p>
    <w:p>
      <w:pPr>
        <w:pStyle w:val="SpaceAfter"/>
        <w:numPr>
          <w:ilvl w:val="0"/>
          <w:numId w:val="17"/>
        </w:numPr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Assisted Dr. Boonyong in the preparation of data for grant submission.</w:t>
      </w:r>
    </w:p>
    <w:p>
      <w:pPr>
        <w:pStyle w:val="Location"/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McPhee Lab, University of Minnesota, Morris Campus</w:t>
      </w:r>
    </w:p>
    <w:p>
      <w:pPr>
        <w:pStyle w:val="NormalBodyText"/>
        <w:rPr/>
      </w:pPr>
      <w:r>
        <w:rPr>
          <w:rStyle w:val="JobTitleChar"/>
        </w:rPr>
        <w:t>Niching in Evolutionary Computation</w:t>
      </w:r>
      <w:r>
        <w:rPr>
          <w:i/>
        </w:rPr>
        <w:tab/>
      </w:r>
      <w:r>
        <w:rPr>
          <w:b/>
          <w:bCs/>
          <w:i w:val="false"/>
          <w:iCs w:val="false"/>
        </w:rPr>
        <w:t>2005</w:t>
      </w:r>
    </w:p>
    <w:p>
      <w:pPr>
        <w:pStyle w:val="SpaceAfter"/>
        <w:numPr>
          <w:ilvl w:val="0"/>
          <w:numId w:val="18"/>
        </w:numPr>
        <w:rPr>
          <w:rStyle w:val="JobTitleChar"/>
          <w:b w:val="false"/>
          <w:b w:val="false"/>
        </w:rPr>
      </w:pPr>
      <w:r>
        <w:rPr>
          <w:rStyle w:val="JobTitleChar"/>
          <w:b w:val="false"/>
        </w:rPr>
        <w:t>Assisted Dr. McPhee in the implementation and assessment of an O(n) method to ensure the full exploration of multi-objective genetic algorithm optimization problem spaces based on Hamming Distances using Java.</w:t>
      </w:r>
    </w:p>
    <w:p>
      <w:pPr>
        <w:pStyle w:val="SectionHeading"/>
        <w:rPr/>
      </w:pPr>
      <w:r>
        <w:rPr/>
        <w:t>Teaching EXPERIENCE</w:t>
      </w:r>
    </w:p>
    <w:p>
      <w:pPr>
        <w:pStyle w:val="Location"/>
        <w:rPr/>
      </w:pPr>
      <w:r>
        <w:rPr/>
        <w:t>Woollacott Motor Control and Cognition Lab, University of Oregon, Eugene, OR</w:t>
      </w:r>
    </w:p>
    <w:p>
      <w:pPr>
        <w:pStyle w:val="JobTitle"/>
        <w:rPr/>
      </w:pPr>
      <w:r>
        <w:rPr/>
        <w:t>Seminar: Introduction to MATLAB Programming for Scientists</w:t>
        <w:tab/>
      </w:r>
      <w:r>
        <w:rPr/>
        <w:t>2010</w:t>
      </w:r>
    </w:p>
    <w:p>
      <w:pPr>
        <w:pStyle w:val="SpaceAfter"/>
        <w:numPr>
          <w:ilvl w:val="0"/>
          <w:numId w:val="5"/>
        </w:numPr>
        <w:spacing w:before="0" w:after="0"/>
        <w:rPr/>
      </w:pPr>
      <w:r>
        <w:rPr/>
        <w:t>Developed Syllabus and Course Materials in conjunction with Dr. Sandy Saavedra</w:t>
      </w:r>
    </w:p>
    <w:p>
      <w:pPr>
        <w:pStyle w:val="SpaceAfter"/>
        <w:numPr>
          <w:ilvl w:val="0"/>
          <w:numId w:val="5"/>
        </w:numPr>
        <w:spacing w:before="0" w:after="0"/>
        <w:rPr/>
      </w:pPr>
      <w:r>
        <w:rPr/>
        <w:t>Jointly led lectures with Dr. Saavedra</w:t>
      </w:r>
    </w:p>
    <w:p>
      <w:pPr>
        <w:pStyle w:val="SpaceAfter"/>
        <w:numPr>
          <w:ilvl w:val="0"/>
          <w:numId w:val="5"/>
        </w:numPr>
        <w:rPr/>
      </w:pPr>
      <w:r>
        <w:rPr/>
        <w:t>Reviewed all participant coursework and provided feedback and guidance</w:t>
      </w:r>
    </w:p>
    <w:p>
      <w:pPr>
        <w:pStyle w:val="Location"/>
        <w:rPr/>
      </w:pPr>
      <w:r>
        <w:rPr/>
        <w:t xml:space="preserve">Department of Computer and Information Science, University of Oregon, Eugene, OR </w:t>
      </w:r>
    </w:p>
    <w:p>
      <w:pPr>
        <w:pStyle w:val="JobTitle"/>
        <w:rPr/>
      </w:pPr>
      <w:r>
        <w:rPr/>
        <w:t xml:space="preserve">CIS 210 </w:t>
        <w:tab/>
      </w:r>
      <w:r>
        <w:rPr/>
        <w:t>2006</w:t>
      </w:r>
    </w:p>
    <w:p>
      <w:pPr>
        <w:pStyle w:val="SpaceAfter"/>
        <w:numPr>
          <w:ilvl w:val="0"/>
          <w:numId w:val="6"/>
        </w:numPr>
        <w:spacing w:before="0" w:after="0"/>
        <w:rPr/>
      </w:pPr>
      <w:r>
        <w:rPr/>
        <w:t>Conducted weekly lab sessions</w:t>
      </w:r>
    </w:p>
    <w:p>
      <w:pPr>
        <w:pStyle w:val="SpaceAfter"/>
        <w:numPr>
          <w:ilvl w:val="0"/>
          <w:numId w:val="6"/>
        </w:numPr>
        <w:spacing w:before="0" w:after="0"/>
        <w:rPr/>
      </w:pPr>
      <w:r>
        <w:rPr/>
        <w:t>Administered student lab project grading</w:t>
      </w:r>
    </w:p>
    <w:p>
      <w:pPr>
        <w:pStyle w:val="SpaceAfter"/>
        <w:numPr>
          <w:ilvl w:val="0"/>
          <w:numId w:val="6"/>
        </w:numPr>
        <w:rPr/>
      </w:pPr>
      <w:r>
        <w:rPr/>
        <w:t>Was available to all students in course for one-on-one tutoring</w:t>
      </w:r>
    </w:p>
    <w:p>
      <w:pPr>
        <w:pStyle w:val="Location"/>
        <w:rPr>
          <w:i w:val="false"/>
          <w:i w:val="false"/>
        </w:rPr>
      </w:pPr>
      <w:r>
        <w:rPr/>
        <w:t xml:space="preserve">Department of Mathematics, </w:t>
      </w:r>
      <w:r>
        <w:rPr>
          <w:i w:val="false"/>
        </w:rPr>
        <w:t>University of Oregon, Eugene, OR</w:t>
      </w:r>
    </w:p>
    <w:p>
      <w:pPr>
        <w:pStyle w:val="JobTitle"/>
        <w:rPr/>
      </w:pPr>
      <w:r>
        <w:rPr/>
        <w:t>Business Calculus</w:t>
        <w:tab/>
      </w:r>
      <w:r>
        <w:rPr/>
        <w:t>2006</w:t>
      </w:r>
    </w:p>
    <w:p>
      <w:pPr>
        <w:pStyle w:val="SpaceAfter"/>
        <w:numPr>
          <w:ilvl w:val="0"/>
          <w:numId w:val="7"/>
        </w:numPr>
        <w:spacing w:before="0" w:after="0"/>
        <w:rPr/>
      </w:pPr>
      <w:r>
        <w:rPr/>
        <w:t>Conducted weekly lab sessions</w:t>
      </w:r>
    </w:p>
    <w:p>
      <w:pPr>
        <w:pStyle w:val="SpaceAfter"/>
        <w:numPr>
          <w:ilvl w:val="0"/>
          <w:numId w:val="7"/>
        </w:numPr>
        <w:spacing w:before="0" w:after="0"/>
        <w:rPr/>
      </w:pPr>
      <w:r>
        <w:rPr/>
        <w:t>Developed electronic course work</w:t>
      </w:r>
    </w:p>
    <w:p>
      <w:pPr>
        <w:pStyle w:val="SpaceAfter"/>
        <w:numPr>
          <w:ilvl w:val="0"/>
          <w:numId w:val="7"/>
        </w:numPr>
        <w:rPr/>
      </w:pPr>
      <w:r>
        <w:rPr/>
        <w:t>Administered grading</w:t>
      </w:r>
    </w:p>
    <w:p>
      <w:pPr>
        <w:pStyle w:val="SectionHeading"/>
        <w:rPr/>
      </w:pPr>
      <w:r>
        <w:rPr/>
        <w:t>PUBLICATIONS AND PAPERS</w:t>
      </w:r>
    </w:p>
    <w:p>
      <w:pPr>
        <w:pStyle w:val="Location"/>
        <w:rPr/>
      </w:pPr>
      <w:r>
        <w:rPr/>
        <w:t xml:space="preserve">Hawkes, T.D., </w:t>
      </w:r>
      <w:r>
        <w:rPr>
          <w:b/>
          <w:bCs/>
        </w:rPr>
        <w:t>Manselle, W</w:t>
      </w:r>
      <w:r>
        <w:rPr/>
        <w:t>. &amp; Woollacott, M.H.</w:t>
      </w:r>
    </w:p>
    <w:p>
      <w:pPr>
        <w:pStyle w:val="ItalicHeading"/>
        <w:rPr/>
      </w:pPr>
      <w:r>
        <w:rPr/>
        <w:t>Tai Chi and meditation-plus-exercise benefit neural substrates of executive function: a cross-sectional, controlled study.</w:t>
      </w:r>
    </w:p>
    <w:p>
      <w:pPr>
        <w:pStyle w:val="SpaceAfter"/>
        <w:rPr/>
      </w:pPr>
      <w:r>
        <w:rPr/>
        <w:t xml:space="preserve">Published in the Journal of Complementary and Integrative Medicine </w:t>
      </w:r>
      <w:r>
        <w:rPr>
          <w:b/>
          <w:bCs/>
        </w:rPr>
        <w:t>2014</w:t>
      </w:r>
    </w:p>
    <w:p>
      <w:pPr>
        <w:pStyle w:val="Location"/>
        <w:rPr/>
      </w:pPr>
      <w:r>
        <w:rPr/>
        <w:t xml:space="preserve">Hawkes, T.D., </w:t>
      </w:r>
      <w:r>
        <w:rPr>
          <w:b/>
          <w:bCs/>
        </w:rPr>
        <w:t>Manselle, W</w:t>
      </w:r>
      <w:r>
        <w:rPr/>
        <w:t>. &amp; Woollacott, M.H.</w:t>
      </w:r>
    </w:p>
    <w:p>
      <w:pPr>
        <w:pStyle w:val="ItalicHeading"/>
        <w:rPr/>
      </w:pPr>
      <w:r>
        <w:rPr/>
        <w:t>Cross-sectional Comparison of Executive Attention Function in Normally-aging Long-term Tai Chi, Meditation, and Aerobic Fitness Practitioners vs. Sedentary Adults</w:t>
      </w:r>
    </w:p>
    <w:p>
      <w:pPr>
        <w:pStyle w:val="SpaceAfter"/>
        <w:rPr/>
      </w:pPr>
      <w:r>
        <w:rPr/>
        <w:t>Published in the Journal of Alternative and Complementary Medicine</w:t>
      </w:r>
      <w:r>
        <w:rPr>
          <w:b/>
          <w:bCs/>
        </w:rPr>
        <w:t>2013</w:t>
      </w:r>
    </w:p>
    <w:p>
      <w:pPr>
        <w:pStyle w:val="Location"/>
        <w:rPr/>
      </w:pPr>
      <w:r>
        <w:rPr/>
        <w:t xml:space="preserve">Verrel J, Pologe S, </w:t>
      </w:r>
      <w:r>
        <w:rPr>
          <w:b/>
          <w:bCs/>
        </w:rPr>
        <w:t>Manselle W</w:t>
      </w:r>
      <w:r>
        <w:rPr/>
        <w:t>, Lindenberger U and Woollacott M</w:t>
      </w:r>
    </w:p>
    <w:p>
      <w:pPr>
        <w:pStyle w:val="ItalicHeading"/>
        <w:rPr/>
      </w:pPr>
      <w:r>
        <w:rPr/>
        <w:t>Exploiting biomechanical degrees of freedom for fast and accurate changes in movement direction: coordination underlying quick bow reversals during continuous cello bowing</w:t>
      </w:r>
    </w:p>
    <w:p>
      <w:pPr>
        <w:pStyle w:val="SpaceAfter"/>
        <w:rPr/>
      </w:pPr>
      <w:r>
        <w:rPr/>
        <w:t>Published in Frontiers of Human Neuroscience</w:t>
      </w:r>
      <w:r>
        <w:rPr>
          <w:b/>
          <w:bCs/>
        </w:rPr>
        <w:t>2013</w:t>
      </w:r>
      <w:r>
        <w:rPr/>
        <w:tab/>
      </w:r>
    </w:p>
    <w:p>
      <w:pPr>
        <w:pStyle w:val="SectionHeading"/>
        <w:rPr/>
      </w:pPr>
      <w:r>
        <w:rPr/>
        <w:t>Presentations</w:t>
      </w:r>
    </w:p>
    <w:p>
      <w:pPr>
        <w:pStyle w:val="Location"/>
        <w:rPr/>
      </w:pPr>
      <w:r>
        <w:rPr>
          <w:b/>
        </w:rPr>
        <w:t>Wayne Manselle</w:t>
      </w:r>
      <w:r>
        <w:rPr/>
        <w:t>, Matt Carlson, Chris Heuer</w:t>
      </w:r>
    </w:p>
    <w:p>
      <w:pPr>
        <w:pStyle w:val="ItalicHeading"/>
        <w:rPr/>
      </w:pPr>
      <w:r>
        <w:rPr/>
        <w:t>Niching in Evolutionary Computation</w:t>
      </w:r>
    </w:p>
    <w:p>
      <w:pPr>
        <w:pStyle w:val="SpaceAfter"/>
        <w:rPr/>
      </w:pPr>
      <w:r>
        <w:rPr/>
        <w:t>Presentation at 2005 UMM Undergraduate Research Symposium</w:t>
      </w:r>
      <w:r>
        <w:rPr>
          <w:b/>
          <w:bCs/>
        </w:rPr>
        <w:t>2005</w:t>
      </w:r>
    </w:p>
    <w:p>
      <w:pPr>
        <w:pStyle w:val="Normal"/>
        <w:spacing w:lineRule="auto" w:line="276" w:before="0" w:after="200"/>
        <w:rPr>
          <w:b/>
          <w:b/>
          <w:caps/>
          <w:color w:val="000000" w:themeColor="text1"/>
          <w:spacing w:val="10"/>
        </w:rPr>
      </w:pPr>
      <w:r>
        <w:rPr>
          <w:b/>
          <w:caps/>
          <w:color w:val="000000" w:themeColor="text1"/>
          <w:spacing w:val="10"/>
        </w:rPr>
      </w:r>
      <w:r>
        <w:br w:type="page"/>
      </w:r>
    </w:p>
    <w:p>
      <w:pPr>
        <w:pStyle w:val="SectionHeading"/>
        <w:rPr/>
      </w:pPr>
      <w:r>
        <w:rPr/>
        <w:t>Posters</w:t>
      </w:r>
    </w:p>
    <w:p>
      <w:pPr>
        <w:pStyle w:val="Location"/>
        <w:rPr/>
      </w:pPr>
      <w:r>
        <w:rPr/>
        <w:t xml:space="preserve">Hawkes, </w:t>
      </w:r>
      <w:r>
        <w:rPr>
          <w:b/>
        </w:rPr>
        <w:t>Manselle</w:t>
      </w:r>
      <w:r>
        <w:rPr/>
        <w:t>, Blackburn, Chou, Woollacott</w:t>
      </w:r>
    </w:p>
    <w:p>
      <w:pPr>
        <w:pStyle w:val="ItalicHeading"/>
        <w:rPr/>
      </w:pPr>
      <w:r>
        <w:rPr/>
        <w:t>Effect of Long-Term Health Activities on Adult Human Attention</w:t>
      </w:r>
    </w:p>
    <w:p>
      <w:pPr>
        <w:pStyle w:val="SpaceAfter"/>
        <w:rPr/>
      </w:pPr>
      <w:r>
        <w:rPr/>
        <w:t>Poster at UO Graduate Research Forum</w:t>
      </w:r>
      <w:r>
        <w:rPr>
          <w:b/>
        </w:rPr>
        <w:t>2011</w:t>
      </w:r>
    </w:p>
    <w:p>
      <w:pPr>
        <w:pStyle w:val="Location"/>
        <w:rPr/>
      </w:pPr>
      <w:r>
        <w:rPr/>
        <w:t xml:space="preserve">Marjorie Woollacott, Aditi Joshi, </w:t>
      </w:r>
      <w:r>
        <w:rPr>
          <w:b/>
        </w:rPr>
        <w:t>Wayne Manselle</w:t>
      </w:r>
      <w:r>
        <w:rPr/>
        <w:t>, Niki Mirghafori, Michaela Kyrna</w:t>
      </w:r>
    </w:p>
    <w:p>
      <w:pPr>
        <w:pStyle w:val="ItalicHeading"/>
        <w:rPr/>
      </w:pPr>
      <w:r>
        <w:rPr/>
        <w:t>Impact of Concentrative Meditation practice on the Ability to Override Attentional Capture</w:t>
      </w:r>
    </w:p>
    <w:p>
      <w:pPr>
        <w:pStyle w:val="SpaceAfter"/>
        <w:rPr/>
      </w:pPr>
      <w:r>
        <w:rPr/>
        <w:t>Poster at Mind and Life Summer Research Institute</w:t>
      </w:r>
      <w:r>
        <w:rPr>
          <w:b/>
        </w:rPr>
        <w:t>2010</w:t>
      </w:r>
    </w:p>
    <w:p>
      <w:pPr>
        <w:pStyle w:val="Location"/>
        <w:rPr/>
      </w:pPr>
      <w:r>
        <w:rPr>
          <w:b/>
        </w:rPr>
        <w:t>Wayne Manselle</w:t>
      </w:r>
    </w:p>
    <w:p>
      <w:pPr>
        <w:pStyle w:val="ItalicHeading"/>
        <w:rPr/>
      </w:pPr>
      <w:bookmarkStart w:id="0" w:name="_GoBack"/>
      <w:bookmarkEnd w:id="0"/>
      <w:r>
        <w:rPr/>
        <w:t>State Vector</w:t>
      </w:r>
    </w:p>
    <w:p>
      <w:pPr>
        <w:pStyle w:val="SpaceAfter"/>
        <w:rPr>
          <w:b/>
          <w:b/>
        </w:rPr>
      </w:pPr>
      <w:r>
        <w:rPr/>
        <w:t>Poster at the 2004 Southern California Earthquake Center Annual Meeting</w:t>
      </w:r>
      <w:r>
        <w:rPr>
          <w:b/>
        </w:rPr>
        <w:t>2004</w:t>
      </w:r>
    </w:p>
    <w:p>
      <w:pPr>
        <w:pStyle w:val="SectionHeading"/>
        <w:rPr/>
      </w:pPr>
      <w:r>
        <w:rPr/>
        <w:t>Service</w:t>
      </w:r>
    </w:p>
    <w:p>
      <w:pPr>
        <w:pStyle w:val="Location"/>
        <w:rPr/>
      </w:pPr>
      <w:r>
        <w:rPr/>
        <w:t>AAUP, Oregon State Chapter</w:t>
      </w:r>
    </w:p>
    <w:p>
      <w:pPr>
        <w:pStyle w:val="JobTitle"/>
        <w:rPr/>
      </w:pPr>
      <w:r>
        <w:rPr/>
        <w:t>Interim Secretary</w:t>
        <w:tab/>
      </w:r>
      <w:r>
        <w:rPr/>
        <w:t>201</w:t>
      </w:r>
      <w:r>
        <w:rPr/>
        <w:t>3</w:t>
      </w:r>
    </w:p>
    <w:p>
      <w:pPr>
        <w:pStyle w:val="JobTitle"/>
        <w:numPr>
          <w:ilvl w:val="0"/>
          <w:numId w:val="19"/>
        </w:numPr>
        <w:rPr>
          <w:b w:val="false"/>
          <w:b w:val="false"/>
        </w:rPr>
      </w:pPr>
      <w:r>
        <w:rPr>
          <w:b w:val="false"/>
        </w:rPr>
        <w:t>Facilitated Meetings and kept minutes</w:t>
      </w:r>
    </w:p>
    <w:p>
      <w:pPr>
        <w:pStyle w:val="Location"/>
        <w:rPr/>
      </w:pPr>
      <w:r>
        <w:rPr/>
      </w:r>
    </w:p>
    <w:p>
      <w:pPr>
        <w:pStyle w:val="Location"/>
        <w:rPr/>
      </w:pPr>
      <w:r>
        <w:rPr/>
        <w:t>UOUA, University of Oregon</w:t>
      </w:r>
    </w:p>
    <w:p>
      <w:pPr>
        <w:pStyle w:val="JobTitle"/>
        <w:rPr/>
      </w:pPr>
      <w:r>
        <w:rPr/>
        <w:t>Organizing Committee Member</w:t>
        <w:tab/>
      </w:r>
      <w:r>
        <w:rPr/>
        <w:t>2010-2013</w:t>
      </w:r>
    </w:p>
    <w:p>
      <w:pPr>
        <w:pStyle w:val="JobTitle"/>
        <w:numPr>
          <w:ilvl w:val="0"/>
          <w:numId w:val="19"/>
        </w:numPr>
        <w:rPr>
          <w:b w:val="false"/>
          <w:b w:val="false"/>
        </w:rPr>
      </w:pPr>
      <w:r>
        <w:rPr>
          <w:b w:val="false"/>
        </w:rPr>
        <w:t>Facilitated Meetings</w:t>
      </w:r>
    </w:p>
    <w:p>
      <w:pPr>
        <w:pStyle w:val="JobTitle"/>
        <w:numPr>
          <w:ilvl w:val="0"/>
          <w:numId w:val="19"/>
        </w:numPr>
        <w:rPr>
          <w:b w:val="false"/>
          <w:b w:val="false"/>
        </w:rPr>
      </w:pPr>
      <w:r>
        <w:rPr>
          <w:b w:val="false"/>
        </w:rPr>
        <w:t>Participated in talks to guide formation of UOUA</w:t>
      </w:r>
    </w:p>
    <w:p>
      <w:pPr>
        <w:pStyle w:val="Location"/>
        <w:rPr/>
      </w:pPr>
      <w:r>
        <w:rPr/>
      </w:r>
    </w:p>
    <w:p>
      <w:pPr>
        <w:pStyle w:val="Location"/>
        <w:rPr/>
      </w:pPr>
      <w:r>
        <w:rPr/>
        <w:t>GTFF, University of Oregon</w:t>
      </w:r>
    </w:p>
    <w:p>
      <w:pPr>
        <w:pStyle w:val="JobTitle"/>
        <w:rPr/>
      </w:pPr>
      <w:r>
        <w:rPr/>
        <w:t>CIS Department Steward</w:t>
        <w:tab/>
      </w:r>
      <w:r>
        <w:rPr/>
        <w:t>2006</w:t>
      </w:r>
    </w:p>
    <w:p>
      <w:pPr>
        <w:pStyle w:val="SpaceAfter"/>
        <w:numPr>
          <w:ilvl w:val="0"/>
          <w:numId w:val="2"/>
        </w:numPr>
        <w:spacing w:before="0" w:after="0"/>
        <w:rPr/>
      </w:pPr>
      <w:r>
        <w:rPr/>
        <w:t xml:space="preserve">Sat on Union Executive Council </w:t>
      </w:r>
    </w:p>
    <w:p>
      <w:pPr>
        <w:pStyle w:val="SpaceAfter"/>
        <w:numPr>
          <w:ilvl w:val="0"/>
          <w:numId w:val="2"/>
        </w:numPr>
        <w:rPr/>
      </w:pPr>
      <w:r>
        <w:rPr/>
        <w:t>Advised departmental graduate students on Union matters</w:t>
      </w:r>
    </w:p>
    <w:p>
      <w:pPr>
        <w:pStyle w:val="Location"/>
        <w:rPr/>
      </w:pPr>
      <w:r>
        <w:rPr/>
        <w:t>ACM, University of Oregon</w:t>
      </w:r>
    </w:p>
    <w:p>
      <w:pPr>
        <w:pStyle w:val="JobTitle"/>
        <w:rPr/>
      </w:pPr>
      <w:r>
        <w:rPr/>
        <w:t>President</w:t>
        <w:tab/>
      </w:r>
      <w:r>
        <w:rPr/>
        <w:t>2006</w:t>
      </w:r>
    </w:p>
    <w:p>
      <w:pPr>
        <w:pStyle w:val="SpaceAfter"/>
        <w:numPr>
          <w:ilvl w:val="0"/>
          <w:numId w:val="3"/>
        </w:numPr>
        <w:spacing w:before="0" w:after="0"/>
        <w:rPr/>
      </w:pPr>
      <w:r>
        <w:rPr/>
        <w:t>Facilitated re-establishment of the chapter</w:t>
      </w:r>
    </w:p>
    <w:p>
      <w:pPr>
        <w:pStyle w:val="SpaceAfter"/>
        <w:numPr>
          <w:ilvl w:val="0"/>
          <w:numId w:val="3"/>
        </w:numPr>
        <w:rPr/>
      </w:pPr>
      <w:r>
        <w:rPr/>
        <w:t>Organized and led meetings.</w:t>
      </w:r>
    </w:p>
    <w:p>
      <w:pPr>
        <w:pStyle w:val="Location"/>
        <w:rPr/>
      </w:pPr>
      <w:r>
        <w:rPr/>
        <w:t>ACM, University of Minnesota</w:t>
      </w:r>
    </w:p>
    <w:p>
      <w:pPr>
        <w:pStyle w:val="JobTitle"/>
        <w:rPr/>
      </w:pPr>
      <w:r>
        <w:rPr/>
        <w:t>Secretary</w:t>
        <w:tab/>
      </w:r>
      <w:r>
        <w:rPr/>
        <w:t>2004</w:t>
      </w:r>
    </w:p>
    <w:p>
      <w:pPr>
        <w:pStyle w:val="SpaceAfter"/>
        <w:numPr>
          <w:ilvl w:val="0"/>
          <w:numId w:val="4"/>
        </w:numPr>
        <w:rPr/>
      </w:pPr>
      <w:r>
        <w:rPr/>
        <w:t>Kept minutes at official meetings.</w:t>
      </w:r>
    </w:p>
    <w:p>
      <w:pPr>
        <w:pStyle w:val="Location"/>
        <w:rPr/>
      </w:pPr>
      <w:r>
        <w:rPr/>
        <w:t>Cosmik Inc., New London, MN</w:t>
      </w:r>
    </w:p>
    <w:p>
      <w:pPr>
        <w:pStyle w:val="JobTitle"/>
        <w:rPr/>
      </w:pPr>
      <w:r>
        <w:rPr/>
        <w:t>Vice President</w:t>
        <w:tab/>
      </w:r>
      <w:r>
        <w:rPr/>
        <w:t>2000</w:t>
      </w:r>
    </w:p>
    <w:p>
      <w:pPr>
        <w:pStyle w:val="SpaceAfter"/>
        <w:numPr>
          <w:ilvl w:val="0"/>
          <w:numId w:val="1"/>
        </w:numPr>
        <w:spacing w:before="0" w:after="0"/>
        <w:rPr/>
      </w:pPr>
      <w:r>
        <w:rPr/>
        <w:t>Co-founded nonprofit dedicated to enabling low-income families to obtain computer technology and internet access.</w:t>
      </w:r>
    </w:p>
    <w:p>
      <w:pPr>
        <w:pStyle w:val="SpaceAfter"/>
        <w:numPr>
          <w:ilvl w:val="0"/>
          <w:numId w:val="1"/>
        </w:numPr>
        <w:rPr/>
      </w:pPr>
      <w:r>
        <w:rPr/>
        <w:t>Led public computer literacy classes</w:t>
      </w:r>
    </w:p>
    <w:p>
      <w:pPr>
        <w:pStyle w:val="SectionHeading"/>
        <w:rPr/>
      </w:pPr>
      <w:r>
        <w:rPr/>
        <w:t>Technical LANGUAGES</w:t>
      </w:r>
    </w:p>
    <w:p>
      <w:pPr>
        <w:pStyle w:val="NormalBodyText"/>
        <w:rPr/>
      </w:pPr>
      <w:r>
        <w:rPr/>
        <w:t>Exercised: MATLAB, Java, Javascript, HTML+CSS, BASH</w:t>
      </w:r>
    </w:p>
    <w:p>
      <w:pPr>
        <w:pStyle w:val="NormalBodyText"/>
        <w:rPr/>
      </w:pPr>
      <w:r>
        <w:rPr/>
        <w:t>Utilized: Python, C/C++, E-Basic, VBA, Ruby</w:t>
      </w:r>
    </w:p>
    <w:p>
      <w:pPr>
        <w:pStyle w:val="NormalBodyText"/>
        <w:rPr/>
      </w:pPr>
      <w:r>
        <w:rPr/>
        <w:t xml:space="preserve">Exposure: PHP, C#, Tcl/Tk, Lua, </w:t>
      </w:r>
      <w:r>
        <w:rPr/>
        <w:t>Scheme</w:t>
      </w:r>
    </w:p>
    <w:p>
      <w:pPr>
        <w:pStyle w:val="SectionHeading"/>
        <w:rPr/>
      </w:pPr>
      <w:r>
        <w:rPr/>
        <w:t>Interests</w:t>
      </w:r>
    </w:p>
    <w:p>
      <w:pPr>
        <w:pStyle w:val="SpaceAfter"/>
        <w:tabs>
          <w:tab w:val="left" w:pos="7560" w:leader="none"/>
        </w:tabs>
        <w:spacing w:before="0" w:after="160"/>
        <w:ind w:left="288" w:right="2880" w:hanging="0"/>
        <w:rPr/>
      </w:pPr>
      <w:r>
        <w:rPr/>
        <w:t>Martial Arts: Systema, Aikido, Fencing, Tae Kwon Do, Karate</w:t>
        <w:br/>
        <w:t>Composition and Review of Electronic Music</w:t>
      </w:r>
    </w:p>
    <w:sectPr>
      <w:headerReference w:type="default" r:id="rId3"/>
      <w:type w:val="nextPage"/>
      <w:pgSz w:w="12240" w:h="15840"/>
      <w:pgMar w:left="1440" w:right="1080" w:header="720" w:top="1440" w:footer="0" w:bottom="1440" w:gutter="0"/>
      <w:pgNumType w:fmt="decimal"/>
      <w:formProt w:val="false"/>
      <w:titlePg/>
      <w:textDirection w:val="lrTb"/>
      <w:docGrid w:type="default" w:linePitch="360" w:charSpace="1023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YourName"/>
      <w:keepNext/>
      <w:keepLines/>
      <w:tabs>
        <w:tab w:val="left" w:pos="8640" w:leader="none"/>
      </w:tabs>
      <w:spacing w:before="0" w:after="40"/>
      <w:outlineLvl w:val="0"/>
      <w:rPr/>
    </w:pPr>
    <w:sdt>
      <w:sdtPr>
        <w:text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alias w:val="Author"/>
      </w:sdtPr>
      <w:sdtContent>
        <w:r>
          <w:rPr/>
          <w:t>Wayne Allen Manselle</w:t>
        </w:r>
      </w:sdtContent>
    </w:sdt>
    <w:r>
      <w:rPr/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uiPriority="9" w:semiHidden="0" w:unhideWhenUsed="0" w:qFormat="1"/>
    <w:lsdException w:name="List Number" w:uiPriority="9" w:semiHidden="0" w:unhideWhenUsed="0" w:qFormat="1"/>
    <w:lsdException w:name="List Bullet 2" w:uiPriority="10" w:semiHidden="0" w:unhideWhenUsed="0" w:qFormat="1"/>
    <w:lsdException w:name="List Number 2" w:uiPriority="10" w:semiHidden="0" w:unhideWhenUsed="0" w:qFormat="1"/>
    <w:lsdException w:name="Title" w:uiPriority="4" w:semiHidden="0" w:unhideWhenUsed="0" w:qFormat="1"/>
    <w:lsdException w:name="List Continue" w:uiPriority="9" w:semiHidden="0" w:unhideWhenUsed="0" w:qFormat="1"/>
    <w:lsdException w:name="List Continue 2" w:uiPriority="10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Placeholder Text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semiHidden/>
    <w:unhideWhenUsed/>
    <w:qFormat/>
    <w:pPr>
      <w:widowControl/>
      <w:suppressAutoHyphens w:val="true"/>
      <w:bidi w:val="0"/>
      <w:spacing w:lineRule="auto" w:line="264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16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before="0" w:after="4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 w:hanging="0"/>
      <w:outlineLvl w:val="2"/>
    </w:pPr>
    <w:rPr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semiHidden/>
    <w:qFormat/>
    <w:rPr>
      <w:rFonts w:ascii="Cambria" w:hAnsi="Cambria" w:eastAsia="" w:cs="" w:asciiTheme="majorHAnsi" w:cstheme="majorBidi" w:eastAsiaTheme="majorEastAsia" w:hAnsiTheme="majorHAnsi"/>
      <w:b/>
      <w:bCs/>
      <w:caps/>
      <w:color w:val="000000" w:themeColor="text1"/>
      <w:spacing w:val="10"/>
      <w:sz w:val="16"/>
      <w:szCs w:val="28"/>
    </w:rPr>
  </w:style>
  <w:style w:type="character" w:styleId="Heading2Char" w:customStyle="1">
    <w:name w:val="Heading 2 Char"/>
    <w:basedOn w:val="DefaultParagraphFont"/>
    <w:link w:val="Heading2"/>
    <w:uiPriority w:val="1"/>
    <w:semiHidden/>
    <w:qFormat/>
    <w:rPr>
      <w:caps/>
      <w:color w:val="000000" w:themeColor="text1"/>
      <w:spacing w:val="10"/>
      <w:sz w:val="16"/>
    </w:rPr>
  </w:style>
  <w:style w:type="character" w:styleId="Heading3Char" w:customStyle="1">
    <w:name w:val="Heading 3 Char"/>
    <w:basedOn w:val="DefaultParagraphFont"/>
    <w:link w:val="Heading3"/>
    <w:uiPriority w:val="1"/>
    <w:semiHidden/>
    <w:qFormat/>
    <w:rPr>
      <w:i/>
      <w:sz w:val="16"/>
    </w:rPr>
  </w:style>
  <w:style w:type="character" w:styleId="JobTitleChar" w:customStyle="1">
    <w:name w:val="Job Title Char"/>
    <w:basedOn w:val="DefaultParagraphFont"/>
    <w:link w:val="JobTitle"/>
    <w:qFormat/>
    <w:rPr>
      <w:b/>
      <w:sz w:val="1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Pr>
      <w:sz w:val="16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Pr>
      <w:sz w:val="16"/>
    </w:rPr>
  </w:style>
  <w:style w:type="character" w:styleId="InternetLink">
    <w:name w:val="Internet Link"/>
    <w:basedOn w:val="DefaultParagraphFont"/>
    <w:uiPriority w:val="99"/>
    <w:unhideWhenUsed/>
    <w:rsid w:val="00b156e7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JobTitle" w:customStyle="1">
    <w:name w:val="Job Title"/>
    <w:basedOn w:val="Normal"/>
    <w:link w:val="JobTitleChar"/>
    <w:qFormat/>
    <w:pPr>
      <w:tabs>
        <w:tab w:val="left" w:pos="7560" w:leader="none"/>
      </w:tabs>
      <w:ind w:left="288" w:hanging="0"/>
    </w:pPr>
    <w:rPr>
      <w:b/>
    </w:rPr>
  </w:style>
  <w:style w:type="paragraph" w:styleId="ContactInformation" w:customStyle="1">
    <w:name w:val="Contact Information"/>
    <w:basedOn w:val="Normal"/>
    <w:qFormat/>
    <w:pPr>
      <w:spacing w:before="0" w:after="400"/>
      <w:ind w:left="288" w:hanging="0"/>
    </w:pPr>
    <w:rPr/>
  </w:style>
  <w:style w:type="paragraph" w:styleId="NormalBodyText" w:customStyle="1">
    <w:name w:val="Normal Body Text"/>
    <w:basedOn w:val="Normal"/>
    <w:qFormat/>
    <w:pPr>
      <w:tabs>
        <w:tab w:val="left" w:pos="7560" w:leader="none"/>
      </w:tabs>
      <w:ind w:left="288" w:hanging="0"/>
    </w:pPr>
    <w:rPr/>
  </w:style>
  <w:style w:type="paragraph" w:styleId="AllCaps" w:customStyle="1">
    <w:name w:val="All Caps"/>
    <w:basedOn w:val="Normal"/>
    <w:semiHidden/>
    <w:unhideWhenUsed/>
    <w:qFormat/>
    <w:pPr/>
    <w:rPr>
      <w:caps/>
      <w:spacing w:val="20"/>
      <w:sz w:val="15"/>
    </w:rPr>
  </w:style>
  <w:style w:type="paragraph" w:styleId="Location" w:customStyle="1">
    <w:name w:val="Location"/>
    <w:basedOn w:val="Normal"/>
    <w:qFormat/>
    <w:rsid w:val="0052000a"/>
    <w:pPr>
      <w:ind w:left="288" w:hanging="0"/>
    </w:pPr>
    <w:rPr>
      <w:i/>
    </w:rPr>
  </w:style>
  <w:style w:type="paragraph" w:styleId="SpaceAfter" w:customStyle="1">
    <w:name w:val="Space After"/>
    <w:basedOn w:val="Normal"/>
    <w:qFormat/>
    <w:pPr>
      <w:tabs>
        <w:tab w:val="left" w:pos="7560" w:leader="none"/>
      </w:tabs>
      <w:spacing w:before="0" w:after="160"/>
      <w:ind w:left="288" w:right="288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/>
    </w:pPr>
    <w:rPr>
      <w:rFonts w:ascii="Tahoma" w:hAnsi="Tahoma" w:cs="Tahoma"/>
      <w:szCs w:val="16"/>
    </w:rPr>
  </w:style>
  <w:style w:type="paragraph" w:styleId="YourName" w:customStyle="1">
    <w:name w:val="Your Name"/>
    <w:basedOn w:val="Normal"/>
    <w:qFormat/>
    <w:rsid w:val="00a00128"/>
    <w:pPr>
      <w:keepNext/>
      <w:keepLines/>
      <w:tabs>
        <w:tab w:val="left" w:pos="8640" w:leader="none"/>
      </w:tabs>
      <w:spacing w:before="0" w:after="4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aps/>
      <w:color w:val="000000" w:themeColor="text1"/>
      <w:spacing w:val="10"/>
      <w:sz w:val="24"/>
      <w:szCs w:val="28"/>
    </w:rPr>
  </w:style>
  <w:style w:type="paragraph" w:styleId="SpaceAfter1NoRightIndent" w:customStyle="1">
    <w:name w:val="Space After 1 (No Right Indent)"/>
    <w:basedOn w:val="Normal"/>
    <w:qFormat/>
    <w:pPr>
      <w:tabs>
        <w:tab w:val="left" w:pos="7560" w:leader="none"/>
      </w:tabs>
      <w:spacing w:before="0" w:after="160"/>
      <w:ind w:left="288" w:hanging="0"/>
    </w:pPr>
    <w:rPr/>
  </w:style>
  <w:style w:type="paragraph" w:styleId="SectionHeading" w:customStyle="1">
    <w:name w:val="Section Heading"/>
    <w:basedOn w:val="Normal"/>
    <w:qFormat/>
    <w:rsid w:val="00b0107b"/>
    <w:pPr>
      <w:spacing w:before="240" w:after="40"/>
      <w:outlineLvl w:val="1"/>
    </w:pPr>
    <w:rPr>
      <w:b/>
      <w:caps/>
      <w:color w:val="000000" w:themeColor="text1"/>
      <w:spacing w:val="10"/>
    </w:rPr>
  </w:style>
  <w:style w:type="paragraph" w:styleId="ItalicHeading" w:customStyle="1">
    <w:name w:val="Italic Heading"/>
    <w:basedOn w:val="Normal"/>
    <w:qFormat/>
    <w:pPr>
      <w:ind w:left="288" w:hanging="0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yne.manselle@gmail.com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CA3BB7765C41B393256D4E7277E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B99BD-071A-458C-9FA8-9CC37CE2AA45}"/>
      </w:docPartPr>
      <w:docPartBody>
        <w:p w:rsidR="00A225D4" w:rsidRDefault="00625820">
          <w:pPr>
            <w:pStyle w:val="40CA3BB7765C41B393256D4E7277E7B9"/>
          </w:pPr>
          <w:r>
            <w:t>[your name]</w:t>
          </w:r>
        </w:p>
      </w:docPartBody>
    </w:docPart>
    <w:docPart>
      <w:docPartPr>
        <w:name w:val="B2E6E3C2A3034E5FA5D140B62F7F0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75639-235F-4F81-9032-05EBACE55AF1}"/>
      </w:docPartPr>
      <w:docPartBody>
        <w:p w:rsidR="00A225D4" w:rsidRDefault="00625820">
          <w:pPr>
            <w:pStyle w:val="B2E6E3C2A3034E5FA5D140B62F7F00BB"/>
          </w:pPr>
          <w:r>
            <w:t>[Pick the Year]</w:t>
          </w:r>
        </w:p>
      </w:docPartBody>
    </w:docPart>
    <w:docPart>
      <w:docPartPr>
        <w:name w:val="5579DF03B0B34A34B7F7724BAEA6A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760A9-DE14-491A-BFFD-5214CD4E10A7}"/>
      </w:docPartPr>
      <w:docPartBody>
        <w:p w:rsidR="00A225D4" w:rsidRDefault="00625820">
          <w:pPr>
            <w:pStyle w:val="5579DF03B0B34A34B7F7724BAEA6A55B"/>
          </w:pPr>
          <w:r>
            <w:t>[Pick the Year]</w:t>
          </w:r>
        </w:p>
      </w:docPartBody>
    </w:docPart>
    <w:docPart>
      <w:docPartPr>
        <w:name w:val="2507DBC5474947368F5AF8AA3780C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A34A2-E5C4-4777-9AB9-11E275F4A26B}"/>
      </w:docPartPr>
      <w:docPartBody>
        <w:p w:rsidR="00A225D4" w:rsidRDefault="00625820">
          <w:pPr>
            <w:pStyle w:val="2507DBC5474947368F5AF8AA3780C532"/>
          </w:pPr>
          <w:r>
            <w:t>[Pick the Year]</w:t>
          </w:r>
        </w:p>
      </w:docPartBody>
    </w:docPart>
    <w:docPart>
      <w:docPartPr>
        <w:name w:val="6402B3E4A6DA461199EF186D861A9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3DC09-90C4-4A08-A551-CB6C90409003}"/>
      </w:docPartPr>
      <w:docPartBody>
        <w:p w:rsidR="00A225D4" w:rsidRDefault="00625820">
          <w:pPr>
            <w:pStyle w:val="6402B3E4A6DA461199EF186D861A9C09"/>
          </w:pPr>
          <w:r>
            <w:t>[Pick the Year</w:t>
          </w:r>
        </w:p>
      </w:docPartBody>
    </w:docPart>
    <w:docPart>
      <w:docPartPr>
        <w:name w:val="F118DEFFC8064BE9833B2DE18FE7B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13594-2562-427E-A17B-1A9AF1E285F0}"/>
      </w:docPartPr>
      <w:docPartBody>
        <w:p w:rsidR="00A225D4" w:rsidRDefault="00625820">
          <w:pPr>
            <w:pStyle w:val="F118DEFFC8064BE9833B2DE18FE7BB69"/>
          </w:pPr>
          <w:r>
            <w:t>[Pick the Year]</w:t>
          </w:r>
        </w:p>
      </w:docPartBody>
    </w:docPart>
    <w:docPart>
      <w:docPartPr>
        <w:name w:val="F5EAC2E05DBC4FDC94AF28962B597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56B8F-0945-49DF-92E5-3A6C14B78E29}"/>
      </w:docPartPr>
      <w:docPartBody>
        <w:p w:rsidR="00A225D4" w:rsidRDefault="00625820">
          <w:pPr>
            <w:pStyle w:val="F5EAC2E05DBC4FDC94AF28962B597469"/>
          </w:pPr>
          <w:r>
            <w:t>[Pick the Year]</w:t>
          </w:r>
        </w:p>
      </w:docPartBody>
    </w:docPart>
    <w:docPart>
      <w:docPartPr>
        <w:name w:val="00D96E4DC15A497E9EBD001CE844D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2E8EC-34FA-4716-865D-F86EC82B42A5}"/>
      </w:docPartPr>
      <w:docPartBody>
        <w:p w:rsidR="00A225D4" w:rsidRDefault="00FE52D8" w:rsidP="00FE52D8">
          <w:pPr>
            <w:pStyle w:val="00D96E4DC15A497E9EBD001CE844DA9D"/>
          </w:pPr>
          <w:r>
            <w:t>[Start Date]</w:t>
          </w:r>
        </w:p>
      </w:docPartBody>
    </w:docPart>
    <w:docPart>
      <w:docPartPr>
        <w:name w:val="2867ED9951A249A48622F6F1C5BEB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7BBE8-EE49-47AD-83CD-74466D3BC4CD}"/>
      </w:docPartPr>
      <w:docPartBody>
        <w:p w:rsidR="00A225D4" w:rsidRDefault="00FE52D8" w:rsidP="00FE52D8">
          <w:pPr>
            <w:pStyle w:val="2867ED9951A249A48622F6F1C5BEBB8B"/>
          </w:pPr>
          <w:r>
            <w:t>[Pick the Year</w:t>
          </w:r>
        </w:p>
      </w:docPartBody>
    </w:docPart>
    <w:docPart>
      <w:docPartPr>
        <w:name w:val="6482A5F25CE54AC6BF085279AB090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5FDE0-4AD0-4195-A4DD-6D7EC2677AD0}"/>
      </w:docPartPr>
      <w:docPartBody>
        <w:p w:rsidR="00A225D4" w:rsidRDefault="00FE52D8" w:rsidP="00FE52D8">
          <w:pPr>
            <w:pStyle w:val="6482A5F25CE54AC6BF085279AB0906E2"/>
          </w:pPr>
          <w:r>
            <w:t>[Pick the Year]</w:t>
          </w:r>
        </w:p>
      </w:docPartBody>
    </w:docPart>
    <w:docPart>
      <w:docPartPr>
        <w:name w:val="6174F4AAF97C41B498DA8CA5D04B9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276CA-6927-4F58-9D5C-1846D92E201F}"/>
      </w:docPartPr>
      <w:docPartBody>
        <w:p w:rsidR="00A225D4" w:rsidRDefault="00FE52D8" w:rsidP="00FE52D8">
          <w:pPr>
            <w:pStyle w:val="6174F4AAF97C41B498DA8CA5D04B9AE4"/>
          </w:pPr>
          <w:r>
            <w:t>[Pick the Year]</w:t>
          </w:r>
        </w:p>
      </w:docPartBody>
    </w:docPart>
    <w:docPart>
      <w:docPartPr>
        <w:name w:val="D406095222A845BFBE414C517630F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A1382-1B78-49C5-9780-A4EEE20161FF}"/>
      </w:docPartPr>
      <w:docPartBody>
        <w:p w:rsidR="00A225D4" w:rsidRDefault="00FE52D8" w:rsidP="00FE52D8">
          <w:pPr>
            <w:pStyle w:val="D406095222A845BFBE414C517630F633"/>
          </w:pPr>
          <w:r>
            <w:t>[Pick the Year</w:t>
          </w:r>
        </w:p>
      </w:docPartBody>
    </w:docPart>
    <w:docPart>
      <w:docPartPr>
        <w:name w:val="B8145692AED64FDE8AEF6015AF508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FF43E-F78F-4EF1-92AD-A52C55E36754}"/>
      </w:docPartPr>
      <w:docPartBody>
        <w:p w:rsidR="00A225D4" w:rsidRDefault="00FE52D8" w:rsidP="00FE52D8">
          <w:pPr>
            <w:pStyle w:val="B8145692AED64FDE8AEF6015AF5083E3"/>
          </w:pPr>
          <w:r>
            <w:t>[Pick the Year</w:t>
          </w:r>
        </w:p>
      </w:docPartBody>
    </w:docPart>
    <w:docPart>
      <w:docPartPr>
        <w:name w:val="94373A53BEE54F9EA5D5F709A578F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74973-353E-407A-82D2-12AC0691F206}"/>
      </w:docPartPr>
      <w:docPartBody>
        <w:p w:rsidR="00A225D4" w:rsidRDefault="00FE52D8" w:rsidP="00FE52D8">
          <w:pPr>
            <w:pStyle w:val="94373A53BEE54F9EA5D5F709A578F45B"/>
          </w:pPr>
          <w:r>
            <w:t>[Pick the Year]</w:t>
          </w:r>
        </w:p>
      </w:docPartBody>
    </w:docPart>
    <w:docPart>
      <w:docPartPr>
        <w:name w:val="0A1EE43DC04D45C49295ABA53B8EB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8D0BB-B40A-4DC8-AB9C-55C6C5B07636}"/>
      </w:docPartPr>
      <w:docPartBody>
        <w:p w:rsidR="00A225D4" w:rsidRDefault="00FE52D8" w:rsidP="00FE52D8">
          <w:pPr>
            <w:pStyle w:val="0A1EE43DC04D45C49295ABA53B8EB577"/>
          </w:pPr>
          <w:r>
            <w:t>[Pick the Year]</w:t>
          </w:r>
        </w:p>
      </w:docPartBody>
    </w:docPart>
    <w:docPart>
      <w:docPartPr>
        <w:name w:val="F9D5E846658844C88710B3FAD0646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C8917-8B84-497F-AC7E-EF7CE5229742}"/>
      </w:docPartPr>
      <w:docPartBody>
        <w:p w:rsidR="00A225D4" w:rsidRDefault="00FE52D8" w:rsidP="00FE52D8">
          <w:pPr>
            <w:pStyle w:val="F9D5E846658844C88710B3FAD064652F"/>
          </w:pPr>
          <w:r>
            <w:t>[Start Date]</w:t>
          </w:r>
        </w:p>
      </w:docPartBody>
    </w:docPart>
    <w:docPart>
      <w:docPartPr>
        <w:name w:val="F1E991948F1640C481F3F4855C565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77B42-8FCF-4EF1-9C73-EDE983383D41}"/>
      </w:docPartPr>
      <w:docPartBody>
        <w:p w:rsidR="00A225D4" w:rsidRDefault="00FE52D8" w:rsidP="00FE52D8">
          <w:pPr>
            <w:pStyle w:val="F1E991948F1640C481F3F4855C565769"/>
          </w:pPr>
          <w:r>
            <w:t>[End Date]</w:t>
          </w:r>
        </w:p>
      </w:docPartBody>
    </w:docPart>
    <w:docPart>
      <w:docPartPr>
        <w:name w:val="6A10E02AC8EF4A6C88124B506EB49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BBAFE-ABC7-4B44-BE30-CA8A1A74F4CF}"/>
      </w:docPartPr>
      <w:docPartBody>
        <w:p w:rsidR="00A225D4" w:rsidRDefault="00FE52D8" w:rsidP="00FE52D8">
          <w:pPr>
            <w:pStyle w:val="6A10E02AC8EF4A6C88124B506EB49781"/>
          </w:pPr>
          <w:r>
            <w:t>[Start Date]</w:t>
          </w:r>
        </w:p>
      </w:docPartBody>
    </w:docPart>
    <w:docPart>
      <w:docPartPr>
        <w:name w:val="66B140B1C43148098683E218DA8B2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C4FE8-8D56-421B-9F08-EEC48112FA6B}"/>
      </w:docPartPr>
      <w:docPartBody>
        <w:p w:rsidR="00A225D4" w:rsidRDefault="00FE52D8" w:rsidP="00FE52D8">
          <w:pPr>
            <w:pStyle w:val="66B140B1C43148098683E218DA8B21A6"/>
          </w:pPr>
          <w:r>
            <w:t>[End Date]</w:t>
          </w:r>
        </w:p>
      </w:docPartBody>
    </w:docPart>
    <w:docPart>
      <w:docPartPr>
        <w:name w:val="0D2686C05A7645A689F1DEF5609A0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641C5-6DFD-4FF1-A8B5-0C9753A05A0C}"/>
      </w:docPartPr>
      <w:docPartBody>
        <w:p w:rsidR="00A225D4" w:rsidRDefault="00FE52D8" w:rsidP="00FE52D8">
          <w:pPr>
            <w:pStyle w:val="0D2686C05A7645A689F1DEF5609A0D62"/>
          </w:pPr>
          <w:r>
            <w:t>[Start Date]</w:t>
          </w:r>
        </w:p>
      </w:docPartBody>
    </w:docPart>
    <w:docPart>
      <w:docPartPr>
        <w:name w:val="5FE8513A4DCB40519F928572A204E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424BB-1749-4D98-87C5-A2CC66552ABB}"/>
      </w:docPartPr>
      <w:docPartBody>
        <w:p w:rsidR="00A225D4" w:rsidRDefault="00FE52D8" w:rsidP="00FE52D8">
          <w:pPr>
            <w:pStyle w:val="5FE8513A4DCB40519F928572A204E81D"/>
          </w:pPr>
          <w:r>
            <w:t>[End Date]</w:t>
          </w:r>
        </w:p>
      </w:docPartBody>
    </w:docPart>
    <w:docPart>
      <w:docPartPr>
        <w:name w:val="0D6C6907D3C0469F99FDD893CF15F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5B817-E165-4698-B57B-E95718F288EE}"/>
      </w:docPartPr>
      <w:docPartBody>
        <w:p w:rsidR="00A225D4" w:rsidRDefault="00FE52D8" w:rsidP="00FE52D8">
          <w:pPr>
            <w:pStyle w:val="0D6C6907D3C0469F99FDD893CF15FB30"/>
          </w:pPr>
          <w:r>
            <w:t>[Start Date]</w:t>
          </w:r>
        </w:p>
      </w:docPartBody>
    </w:docPart>
    <w:docPart>
      <w:docPartPr>
        <w:name w:val="B481B8A9712C4368B54AB19191262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AA3B2-192D-407E-A15F-35D1B0D07AEC}"/>
      </w:docPartPr>
      <w:docPartBody>
        <w:p w:rsidR="00A225D4" w:rsidRDefault="00FE52D8" w:rsidP="00FE52D8">
          <w:pPr>
            <w:pStyle w:val="B481B8A9712C4368B54AB19191262A93"/>
          </w:pPr>
          <w:r>
            <w:t>[End Date]</w:t>
          </w:r>
        </w:p>
      </w:docPartBody>
    </w:docPart>
    <w:docPart>
      <w:docPartPr>
        <w:name w:val="7C1091BF2B924DF18421B03BA8712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2209D-1B55-46C0-9D79-DA14BC57F27B}"/>
      </w:docPartPr>
      <w:docPartBody>
        <w:p w:rsidR="00A225D4" w:rsidRDefault="00FE52D8" w:rsidP="00FE52D8">
          <w:pPr>
            <w:pStyle w:val="7C1091BF2B924DF18421B03BA8712C6F"/>
          </w:pPr>
          <w:r>
            <w:t>[Start Date]</w:t>
          </w:r>
        </w:p>
      </w:docPartBody>
    </w:docPart>
    <w:docPart>
      <w:docPartPr>
        <w:name w:val="9AB7E653DB714F548ED04F4E51814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BE7B8-CBF5-46A4-BD1D-B58C4FEB425B}"/>
      </w:docPartPr>
      <w:docPartBody>
        <w:p w:rsidR="00A225D4" w:rsidRDefault="00FE52D8" w:rsidP="00FE52D8">
          <w:pPr>
            <w:pStyle w:val="9AB7E653DB714F548ED04F4E518148F4"/>
          </w:pPr>
          <w:r>
            <w:t>[End Date]</w:t>
          </w:r>
        </w:p>
      </w:docPartBody>
    </w:docPart>
    <w:docPart>
      <w:docPartPr>
        <w:name w:val="ED3DD23747F949DAB3773CA844417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EDE24-6959-4FCF-962F-32F1FCDC9963}"/>
      </w:docPartPr>
      <w:docPartBody>
        <w:p w:rsidR="00A225D4" w:rsidRDefault="00FE52D8" w:rsidP="00FE52D8">
          <w:pPr>
            <w:pStyle w:val="ED3DD23747F949DAB3773CA84441737B"/>
          </w:pPr>
          <w:r>
            <w:t>[Start Date]</w:t>
          </w:r>
        </w:p>
      </w:docPartBody>
    </w:docPart>
    <w:docPart>
      <w:docPartPr>
        <w:name w:val="3CE5DE8FE7A1409089B5FE3997AA2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4F681-3437-4F47-B0E2-75D3735B7D69}"/>
      </w:docPartPr>
      <w:docPartBody>
        <w:p w:rsidR="00A225D4" w:rsidRDefault="00FE52D8" w:rsidP="00FE52D8">
          <w:pPr>
            <w:pStyle w:val="3CE5DE8FE7A1409089B5FE3997AA20C9"/>
          </w:pPr>
          <w:r>
            <w:t>[End Date]</w:t>
          </w:r>
        </w:p>
      </w:docPartBody>
    </w:docPart>
    <w:docPart>
      <w:docPartPr>
        <w:name w:val="70122F51C8204F9D99B8D558F90E5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703B8-9863-429C-BADD-A89148D9A565}"/>
      </w:docPartPr>
      <w:docPartBody>
        <w:p w:rsidR="00A225D4" w:rsidRDefault="00FE52D8" w:rsidP="00FE52D8">
          <w:pPr>
            <w:pStyle w:val="70122F51C8204F9D99B8D558F90E563E"/>
          </w:pPr>
          <w:r>
            <w:t>[Start Date]</w:t>
          </w:r>
        </w:p>
      </w:docPartBody>
    </w:docPart>
    <w:docPart>
      <w:docPartPr>
        <w:name w:val="8BD90A629B174284A255A4F0C2A41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35F18-F8BE-4106-A900-2BD8F9E0EBFD}"/>
      </w:docPartPr>
      <w:docPartBody>
        <w:p w:rsidR="00A225D4" w:rsidRDefault="00FE52D8" w:rsidP="00FE52D8">
          <w:pPr>
            <w:pStyle w:val="8BD90A629B174284A255A4F0C2A41CE4"/>
          </w:pPr>
          <w:r>
            <w:t>[End Date]</w:t>
          </w:r>
        </w:p>
      </w:docPartBody>
    </w:docPart>
    <w:docPart>
      <w:docPartPr>
        <w:name w:val="A4724B0D7D2F466F92649C06637B3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429B6-9FCA-4DCA-AC19-9AD7F8E4A3FC}"/>
      </w:docPartPr>
      <w:docPartBody>
        <w:p w:rsidR="00A225D4" w:rsidRDefault="00FE52D8" w:rsidP="00FE52D8">
          <w:pPr>
            <w:pStyle w:val="A4724B0D7D2F466F92649C06637B3FB7"/>
          </w:pPr>
          <w:r>
            <w:t>[Start Date]</w:t>
          </w:r>
        </w:p>
      </w:docPartBody>
    </w:docPart>
    <w:docPart>
      <w:docPartPr>
        <w:name w:val="9594BD01BA9B4DBB9D57785628469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5D369-5F0C-4806-B650-859C65026F31}"/>
      </w:docPartPr>
      <w:docPartBody>
        <w:p w:rsidR="00A225D4" w:rsidRDefault="00FE52D8" w:rsidP="00FE52D8">
          <w:pPr>
            <w:pStyle w:val="9594BD01BA9B4DBB9D577856284693EA"/>
          </w:pPr>
          <w:r>
            <w:t>[Start Date]</w:t>
          </w:r>
        </w:p>
      </w:docPartBody>
    </w:docPart>
    <w:docPart>
      <w:docPartPr>
        <w:name w:val="3916B70BCDFE44A0A5B90068D40A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FD358-7BDC-481D-8174-7593388C0AB3}"/>
      </w:docPartPr>
      <w:docPartBody>
        <w:p w:rsidR="00A225D4" w:rsidRDefault="00FE52D8" w:rsidP="00FE52D8">
          <w:pPr>
            <w:pStyle w:val="3916B70BCDFE44A0A5B90068D40A21D0"/>
          </w:pPr>
          <w:r>
            <w:t>[End Date]</w:t>
          </w:r>
        </w:p>
      </w:docPartBody>
    </w:docPart>
    <w:docPart>
      <w:docPartPr>
        <w:name w:val="BEE7055A05E7443A963D23B039E97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01AD5-EAB0-43D8-8039-53ED6DDEC930}"/>
      </w:docPartPr>
      <w:docPartBody>
        <w:p w:rsidR="00000000" w:rsidRDefault="005A3462" w:rsidP="005A3462">
          <w:pPr>
            <w:pStyle w:val="BEE7055A05E7443A963D23B039E97815"/>
          </w:pPr>
          <w:r>
            <w:t>[Pick the Year</w:t>
          </w:r>
        </w:p>
      </w:docPartBody>
    </w:docPart>
    <w:docPart>
      <w:docPartPr>
        <w:name w:val="D369AD08E678465BB75CC1FDFB57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EC07E-9B01-4E80-8270-B3696FB94787}"/>
      </w:docPartPr>
      <w:docPartBody>
        <w:p w:rsidR="00000000" w:rsidRDefault="005A3462" w:rsidP="005A3462">
          <w:pPr>
            <w:pStyle w:val="D369AD08E678465BB75CC1FDFB57302C"/>
          </w:pPr>
          <w:r>
            <w:t>[Pick the Year</w:t>
          </w:r>
        </w:p>
      </w:docPartBody>
    </w:docPart>
    <w:docPart>
      <w:docPartPr>
        <w:name w:val="D75EC3DCA09C4A03B5748E5129355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470E0-C3AF-491B-ABCF-2C0AFEE4DC7D}"/>
      </w:docPartPr>
      <w:docPartBody>
        <w:p w:rsidR="00000000" w:rsidRDefault="005A3462" w:rsidP="005A3462">
          <w:pPr>
            <w:pStyle w:val="D75EC3DCA09C4A03B5748E51293558DB"/>
          </w:pPr>
          <w:r>
            <w:t>[Pick the Year]</w:t>
          </w:r>
        </w:p>
      </w:docPartBody>
    </w:docPart>
    <w:docPart>
      <w:docPartPr>
        <w:name w:val="03746C48889344178BEDEEA58D49B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717FD-ABB6-48BA-9B17-679696044526}"/>
      </w:docPartPr>
      <w:docPartBody>
        <w:p w:rsidR="00000000" w:rsidRDefault="005A3462" w:rsidP="005A3462">
          <w:pPr>
            <w:pStyle w:val="03746C48889344178BEDEEA58D49BF5B"/>
          </w:pPr>
          <w:r>
            <w:t>[Pick the Year]</w:t>
          </w:r>
        </w:p>
      </w:docPartBody>
    </w:docPart>
    <w:docPart>
      <w:docPartPr>
        <w:name w:val="3CD8CAF63A8C41CCA331A933D77B2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A023A-0A6D-4395-BB61-4F47ED42B949}"/>
      </w:docPartPr>
      <w:docPartBody>
        <w:p w:rsidR="00000000" w:rsidRDefault="005A3462" w:rsidP="005A3462">
          <w:pPr>
            <w:pStyle w:val="3CD8CAF63A8C41CCA331A933D77B295F"/>
          </w:pPr>
          <w:r>
            <w:t>[Pick the Year</w:t>
          </w:r>
        </w:p>
      </w:docPartBody>
    </w:docPart>
    <w:docPart>
      <w:docPartPr>
        <w:name w:val="02B9CA463A874D599CDFA13B5CE64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4AC18-3878-41C3-89D0-B073DD634E76}"/>
      </w:docPartPr>
      <w:docPartBody>
        <w:p w:rsidR="00000000" w:rsidRDefault="005A3462" w:rsidP="005A3462">
          <w:pPr>
            <w:pStyle w:val="02B9CA463A874D599CDFA13B5CE6436E"/>
          </w:pPr>
          <w:r>
            <w:t>[Start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2D8"/>
    <w:rsid w:val="0022353E"/>
    <w:rsid w:val="004A0668"/>
    <w:rsid w:val="005A3462"/>
    <w:rsid w:val="00625820"/>
    <w:rsid w:val="00A225D4"/>
    <w:rsid w:val="00C34EC9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CA3BB7765C41B393256D4E7277E7B9">
    <w:name w:val="40CA3BB7765C41B393256D4E7277E7B9"/>
  </w:style>
  <w:style w:type="paragraph" w:customStyle="1" w:styleId="620F38578D424B10BADF317E96E07947">
    <w:name w:val="620F38578D424B10BADF317E96E07947"/>
  </w:style>
  <w:style w:type="paragraph" w:customStyle="1" w:styleId="2B5EF0C46C774A87ABF68D06F4455297">
    <w:name w:val="2B5EF0C46C774A87ABF68D06F4455297"/>
  </w:style>
  <w:style w:type="paragraph" w:customStyle="1" w:styleId="377FE863FF0B4DF7B82AAF3854C1B22D">
    <w:name w:val="377FE863FF0B4DF7B82AAF3854C1B22D"/>
  </w:style>
  <w:style w:type="paragraph" w:customStyle="1" w:styleId="B36C093B64B14B79924FC41724FEA4D6">
    <w:name w:val="B36C093B64B14B79924FC41724FEA4D6"/>
  </w:style>
  <w:style w:type="paragraph" w:customStyle="1" w:styleId="BBB084E43AF64EACA97396F072BE77E6">
    <w:name w:val="BBB084E43AF64EACA97396F072BE77E6"/>
  </w:style>
  <w:style w:type="paragraph" w:customStyle="1" w:styleId="FF27550C6D4E4DBD8722486FF5D6AEE0">
    <w:name w:val="FF27550C6D4E4DBD8722486FF5D6AEE0"/>
  </w:style>
  <w:style w:type="paragraph" w:customStyle="1" w:styleId="62EF9749D331466DAD1E762D0DE5E6B0">
    <w:name w:val="62EF9749D331466DAD1E762D0DE5E6B0"/>
  </w:style>
  <w:style w:type="paragraph" w:customStyle="1" w:styleId="D8496B1EA35B444FA6FAE33F07655164">
    <w:name w:val="D8496B1EA35B444FA6FAE33F07655164"/>
  </w:style>
  <w:style w:type="paragraph" w:customStyle="1" w:styleId="AA3E4E03B856436697F475B8C002EA80">
    <w:name w:val="AA3E4E03B856436697F475B8C002EA80"/>
  </w:style>
  <w:style w:type="paragraph" w:customStyle="1" w:styleId="5ECB94AF03434B049DEC08A0E790A839">
    <w:name w:val="5ECB94AF03434B049DEC08A0E790A839"/>
  </w:style>
  <w:style w:type="paragraph" w:customStyle="1" w:styleId="133399A7CC034CED978C4E1AEC207D5F">
    <w:name w:val="133399A7CC034CED978C4E1AEC207D5F"/>
  </w:style>
  <w:style w:type="paragraph" w:customStyle="1" w:styleId="B2E6E3C2A3034E5FA5D140B62F7F00BB">
    <w:name w:val="B2E6E3C2A3034E5FA5D140B62F7F00BB"/>
  </w:style>
  <w:style w:type="paragraph" w:customStyle="1" w:styleId="C8C75C7B959F4548BA46DBD225139B8E">
    <w:name w:val="C8C75C7B959F4548BA46DBD225139B8E"/>
  </w:style>
  <w:style w:type="paragraph" w:customStyle="1" w:styleId="072A4233334F44C082EB8BC17BFAEB69">
    <w:name w:val="072A4233334F44C082EB8BC17BFAEB69"/>
  </w:style>
  <w:style w:type="paragraph" w:customStyle="1" w:styleId="18D4FEF2DE19440E959DDD484BAA2BA3">
    <w:name w:val="18D4FEF2DE19440E959DDD484BAA2BA3"/>
  </w:style>
  <w:style w:type="paragraph" w:customStyle="1" w:styleId="5579DF03B0B34A34B7F7724BAEA6A55B">
    <w:name w:val="5579DF03B0B34A34B7F7724BAEA6A55B"/>
  </w:style>
  <w:style w:type="paragraph" w:customStyle="1" w:styleId="B3F535C74AF6402E8321981C7658E218">
    <w:name w:val="B3F535C74AF6402E8321981C7658E218"/>
  </w:style>
  <w:style w:type="paragraph" w:customStyle="1" w:styleId="77D18A4B9AC144AC8B83F1608FF0C84B">
    <w:name w:val="77D18A4B9AC144AC8B83F1608FF0C84B"/>
  </w:style>
  <w:style w:type="paragraph" w:customStyle="1" w:styleId="ECCDC5F40F344B6BACD56ED9177C888A">
    <w:name w:val="ECCDC5F40F344B6BACD56ED9177C888A"/>
  </w:style>
  <w:style w:type="paragraph" w:customStyle="1" w:styleId="E12737BD50424B93A04E48EE72B845A2">
    <w:name w:val="E12737BD50424B93A04E48EE72B845A2"/>
  </w:style>
  <w:style w:type="paragraph" w:customStyle="1" w:styleId="694B73E4DCFE4DDFB34A8338191D71BF">
    <w:name w:val="694B73E4DCFE4DDFB34A8338191D71BF"/>
  </w:style>
  <w:style w:type="paragraph" w:customStyle="1" w:styleId="E175DB04C1704AB0A0A5491F2F6A4A7C">
    <w:name w:val="E175DB04C1704AB0A0A5491F2F6A4A7C"/>
  </w:style>
  <w:style w:type="paragraph" w:customStyle="1" w:styleId="52747FBB61184649985E7FC6BF53054B">
    <w:name w:val="52747FBB61184649985E7FC6BF53054B"/>
  </w:style>
  <w:style w:type="paragraph" w:customStyle="1" w:styleId="B7F898A2120140AC83415B99BBEAAB63">
    <w:name w:val="B7F898A2120140AC83415B99BBEAAB63"/>
  </w:style>
  <w:style w:type="paragraph" w:customStyle="1" w:styleId="C7440A287F0444A6B9FD6CAD563B16D1">
    <w:name w:val="C7440A287F0444A6B9FD6CAD563B16D1"/>
  </w:style>
  <w:style w:type="paragraph" w:customStyle="1" w:styleId="F0F4C48F249A42C1A3F3271945507E4E">
    <w:name w:val="F0F4C48F249A42C1A3F3271945507E4E"/>
  </w:style>
  <w:style w:type="paragraph" w:customStyle="1" w:styleId="ACF06DAB0CF64DCCA508BCD352315E0E">
    <w:name w:val="ACF06DAB0CF64DCCA508BCD352315E0E"/>
  </w:style>
  <w:style w:type="paragraph" w:customStyle="1" w:styleId="71ADA9EE45E34AA390524CC5779E075E">
    <w:name w:val="71ADA9EE45E34AA390524CC5779E075E"/>
  </w:style>
  <w:style w:type="paragraph" w:customStyle="1" w:styleId="28DBB4D7AB814DFE818C231EA4889AD5">
    <w:name w:val="28DBB4D7AB814DFE818C231EA4889AD5"/>
  </w:style>
  <w:style w:type="paragraph" w:customStyle="1" w:styleId="CD87E48519E149959440898E090416B8">
    <w:name w:val="CD87E48519E149959440898E090416B8"/>
  </w:style>
  <w:style w:type="paragraph" w:customStyle="1" w:styleId="2507DBC5474947368F5AF8AA3780C532">
    <w:name w:val="2507DBC5474947368F5AF8AA3780C532"/>
  </w:style>
  <w:style w:type="paragraph" w:customStyle="1" w:styleId="DA6F614A14274C26B811BDDAEE42164F">
    <w:name w:val="DA6F614A14274C26B811BDDAEE42164F"/>
  </w:style>
  <w:style w:type="paragraph" w:customStyle="1" w:styleId="FEE1D56ADA544A2D8325505FCCA42F97">
    <w:name w:val="FEE1D56ADA544A2D8325505FCCA42F97"/>
  </w:style>
  <w:style w:type="paragraph" w:customStyle="1" w:styleId="21FCBCB6AEA342F29270A827CBA7F418">
    <w:name w:val="21FCBCB6AEA342F29270A827CBA7F418"/>
  </w:style>
  <w:style w:type="paragraph" w:customStyle="1" w:styleId="D162C9A5137448D783C1AE312E6D8C18">
    <w:name w:val="D162C9A5137448D783C1AE312E6D8C18"/>
  </w:style>
  <w:style w:type="paragraph" w:customStyle="1" w:styleId="F30BE81CA74345CAB4DF0377A71F7DEC">
    <w:name w:val="F30BE81CA74345CAB4DF0377A71F7DEC"/>
  </w:style>
  <w:style w:type="paragraph" w:customStyle="1" w:styleId="6402B3E4A6DA461199EF186D861A9C09">
    <w:name w:val="6402B3E4A6DA461199EF186D861A9C09"/>
  </w:style>
  <w:style w:type="paragraph" w:customStyle="1" w:styleId="C94EEF8C432A43419E64405BC94754BA">
    <w:name w:val="C94EEF8C432A43419E64405BC94754BA"/>
  </w:style>
  <w:style w:type="paragraph" w:customStyle="1" w:styleId="039598C2BA8D4868A267F578240453B8">
    <w:name w:val="039598C2BA8D4868A267F578240453B8"/>
  </w:style>
  <w:style w:type="paragraph" w:customStyle="1" w:styleId="F6B223D1F06249809AD8D04DABD201F0">
    <w:name w:val="F6B223D1F06249809AD8D04DABD201F0"/>
  </w:style>
  <w:style w:type="paragraph" w:customStyle="1" w:styleId="83D25E9E595C47D1A02AA64CCB2727ED">
    <w:name w:val="83D25E9E595C47D1A02AA64CCB2727ED"/>
  </w:style>
  <w:style w:type="paragraph" w:customStyle="1" w:styleId="BB589B8975004F17ACE608B41E3994A7">
    <w:name w:val="BB589B8975004F17ACE608B41E3994A7"/>
  </w:style>
  <w:style w:type="paragraph" w:customStyle="1" w:styleId="303975B1349D42D3B3068925CED28008">
    <w:name w:val="303975B1349D42D3B3068925CED28008"/>
  </w:style>
  <w:style w:type="paragraph" w:customStyle="1" w:styleId="C57FE54DB6DD4116BCF289BD75D33654">
    <w:name w:val="C57FE54DB6DD4116BCF289BD75D33654"/>
  </w:style>
  <w:style w:type="paragraph" w:customStyle="1" w:styleId="AC78EE6DA75B4A789F308794C58715EF">
    <w:name w:val="AC78EE6DA75B4A789F308794C58715EF"/>
  </w:style>
  <w:style w:type="paragraph" w:customStyle="1" w:styleId="EEDFAC4A3C32495C848AE73D5DEBB158">
    <w:name w:val="EEDFAC4A3C32495C848AE73D5DEBB158"/>
  </w:style>
  <w:style w:type="paragraph" w:customStyle="1" w:styleId="46C781DC94F6460B993DE710D64D725C">
    <w:name w:val="46C781DC94F6460B993DE710D64D725C"/>
  </w:style>
  <w:style w:type="paragraph" w:customStyle="1" w:styleId="AD947E8E18CD4CA288822A0CBEE8FD63">
    <w:name w:val="AD947E8E18CD4CA288822A0CBEE8FD63"/>
  </w:style>
  <w:style w:type="paragraph" w:customStyle="1" w:styleId="A7B93EC76D7A48219D70D7ED61FBD9D7">
    <w:name w:val="A7B93EC76D7A48219D70D7ED61FBD9D7"/>
  </w:style>
  <w:style w:type="paragraph" w:customStyle="1" w:styleId="C1DD0DA84A3C48E38DBCB05BB8583A02">
    <w:name w:val="C1DD0DA84A3C48E38DBCB05BB8583A02"/>
  </w:style>
  <w:style w:type="paragraph" w:customStyle="1" w:styleId="50648C326F484E0392A5FE72FE0856CF">
    <w:name w:val="50648C326F484E0392A5FE72FE0856CF"/>
  </w:style>
  <w:style w:type="paragraph" w:customStyle="1" w:styleId="1B81251C552D43D4BDF7ED57326977BA">
    <w:name w:val="1B81251C552D43D4BDF7ED57326977BA"/>
  </w:style>
  <w:style w:type="paragraph" w:customStyle="1" w:styleId="6CF188A43F57407383D9D0225C184B7C">
    <w:name w:val="6CF188A43F57407383D9D0225C184B7C"/>
  </w:style>
  <w:style w:type="paragraph" w:customStyle="1" w:styleId="95A7869AB8D04D79B72F871295FC3DD3">
    <w:name w:val="95A7869AB8D04D79B72F871295FC3DD3"/>
  </w:style>
  <w:style w:type="paragraph" w:customStyle="1" w:styleId="ABDEE921D99F4AA38ABD93C4B63A5F75">
    <w:name w:val="ABDEE921D99F4AA38ABD93C4B63A5F75"/>
  </w:style>
  <w:style w:type="paragraph" w:customStyle="1" w:styleId="04BB80AED9CC4DFCADFA4CB5F0359EBD">
    <w:name w:val="04BB80AED9CC4DFCADFA4CB5F0359EBD"/>
  </w:style>
  <w:style w:type="paragraph" w:customStyle="1" w:styleId="8EB035088838413BBBC7CDEF8ED50D92">
    <w:name w:val="8EB035088838413BBBC7CDEF8ED50D92"/>
  </w:style>
  <w:style w:type="paragraph" w:customStyle="1" w:styleId="DBD1E546F33A4AB7B094E84B0E07D64A">
    <w:name w:val="DBD1E546F33A4AB7B094E84B0E07D64A"/>
  </w:style>
  <w:style w:type="paragraph" w:customStyle="1" w:styleId="489570519BBD4389B337AD856A09C624">
    <w:name w:val="489570519BBD4389B337AD856A09C624"/>
  </w:style>
  <w:style w:type="paragraph" w:customStyle="1" w:styleId="5158AF3E1F624DBC868A1BB21F658C47">
    <w:name w:val="5158AF3E1F624DBC868A1BB21F658C47"/>
  </w:style>
  <w:style w:type="paragraph" w:customStyle="1" w:styleId="C191D59B4DA943DE867A1AAEB6DF58E9">
    <w:name w:val="C191D59B4DA943DE867A1AAEB6DF58E9"/>
  </w:style>
  <w:style w:type="paragraph" w:customStyle="1" w:styleId="F118DEFFC8064BE9833B2DE18FE7BB69">
    <w:name w:val="F118DEFFC8064BE9833B2DE18FE7BB69"/>
  </w:style>
  <w:style w:type="paragraph" w:customStyle="1" w:styleId="9030F26F131A4EECBB03CBF67EC3D62C">
    <w:name w:val="9030F26F131A4EECBB03CBF67EC3D62C"/>
  </w:style>
  <w:style w:type="paragraph" w:customStyle="1" w:styleId="7A69DF0440BF45F1825B4595EC6D3FC2">
    <w:name w:val="7A69DF0440BF45F1825B4595EC6D3FC2"/>
  </w:style>
  <w:style w:type="paragraph" w:customStyle="1" w:styleId="F5EAC2E05DBC4FDC94AF28962B597469">
    <w:name w:val="F5EAC2E05DBC4FDC94AF28962B597469"/>
  </w:style>
  <w:style w:type="paragraph" w:customStyle="1" w:styleId="07B985DF65FA453286C6106B5864A145">
    <w:name w:val="07B985DF65FA453286C6106B5864A145"/>
  </w:style>
  <w:style w:type="paragraph" w:customStyle="1" w:styleId="A9D7A7B193E8487EBB3FC19991961A7F">
    <w:name w:val="A9D7A7B193E8487EBB3FC19991961A7F"/>
  </w:style>
  <w:style w:type="paragraph" w:customStyle="1" w:styleId="1DC88460EFC841C88E0FFD69A41EE84C">
    <w:name w:val="1DC88460EFC841C88E0FFD69A41EE84C"/>
  </w:style>
  <w:style w:type="paragraph" w:customStyle="1" w:styleId="B20F51F92FC84E2A8D525D8F4BFF9563">
    <w:name w:val="B20F51F92FC84E2A8D525D8F4BFF9563"/>
  </w:style>
  <w:style w:type="paragraph" w:customStyle="1" w:styleId="1B25436DDFCA49D197F6284BDBD3D64E">
    <w:name w:val="1B25436DDFCA49D197F6284BDBD3D64E"/>
  </w:style>
  <w:style w:type="paragraph" w:customStyle="1" w:styleId="4A3CE61FF5B84FE88402520BB400B75F">
    <w:name w:val="4A3CE61FF5B84FE88402520BB400B75F"/>
  </w:style>
  <w:style w:type="paragraph" w:customStyle="1" w:styleId="DB866C3E781245C4B3C8C7FB10F98AD7">
    <w:name w:val="DB866C3E781245C4B3C8C7FB10F98AD7"/>
  </w:style>
  <w:style w:type="paragraph" w:customStyle="1" w:styleId="B41375A1317B4A6693DA121BEBC8E110">
    <w:name w:val="B41375A1317B4A6693DA121BEBC8E110"/>
  </w:style>
  <w:style w:type="paragraph" w:customStyle="1" w:styleId="3861404D1FFB49ECBA172D849B739C89">
    <w:name w:val="3861404D1FFB49ECBA172D849B739C89"/>
  </w:style>
  <w:style w:type="paragraph" w:customStyle="1" w:styleId="EFEA66B9DB924A3FBB478568681660C5">
    <w:name w:val="EFEA66B9DB924A3FBB478568681660C5"/>
    <w:rsid w:val="00FE52D8"/>
  </w:style>
  <w:style w:type="paragraph" w:customStyle="1" w:styleId="2F2637AC3A7D4B33A8F643224010F7C7">
    <w:name w:val="2F2637AC3A7D4B33A8F643224010F7C7"/>
    <w:rsid w:val="00FE52D8"/>
  </w:style>
  <w:style w:type="paragraph" w:customStyle="1" w:styleId="3E4D03325FAC4CA18F43F3EAA3C80B30">
    <w:name w:val="3E4D03325FAC4CA18F43F3EAA3C80B30"/>
    <w:rsid w:val="00FE52D8"/>
  </w:style>
  <w:style w:type="paragraph" w:customStyle="1" w:styleId="9FA6A1476BE74D1BAE18F5D3C149AAFB">
    <w:name w:val="9FA6A1476BE74D1BAE18F5D3C149AAFB"/>
    <w:rsid w:val="00FE52D8"/>
  </w:style>
  <w:style w:type="paragraph" w:customStyle="1" w:styleId="5FF620274C2B4D86B6FDA0307924B996">
    <w:name w:val="5FF620274C2B4D86B6FDA0307924B996"/>
    <w:rsid w:val="00FE52D8"/>
  </w:style>
  <w:style w:type="paragraph" w:customStyle="1" w:styleId="35E21BAD25A7426293397D8B3BE63BD4">
    <w:name w:val="35E21BAD25A7426293397D8B3BE63BD4"/>
    <w:rsid w:val="00FE52D8"/>
  </w:style>
  <w:style w:type="paragraph" w:customStyle="1" w:styleId="16EB5DCCE5A3478C930B28A3897DCD15">
    <w:name w:val="16EB5DCCE5A3478C930B28A3897DCD15"/>
    <w:rsid w:val="00FE52D8"/>
  </w:style>
  <w:style w:type="paragraph" w:customStyle="1" w:styleId="00D96E4DC15A497E9EBD001CE844DA9D">
    <w:name w:val="00D96E4DC15A497E9EBD001CE844DA9D"/>
    <w:rsid w:val="00FE52D8"/>
  </w:style>
  <w:style w:type="paragraph" w:customStyle="1" w:styleId="ABCAFF95050849A7B2AE13C8FEE80C32">
    <w:name w:val="ABCAFF95050849A7B2AE13C8FEE80C32"/>
    <w:rsid w:val="00FE52D8"/>
  </w:style>
  <w:style w:type="paragraph" w:customStyle="1" w:styleId="8C1D427EBD1F42F5A8DEF238CF0F632C">
    <w:name w:val="8C1D427EBD1F42F5A8DEF238CF0F632C"/>
    <w:rsid w:val="00FE52D8"/>
  </w:style>
  <w:style w:type="paragraph" w:customStyle="1" w:styleId="7573CC0B55FE496B8B823804FF6A3A75">
    <w:name w:val="7573CC0B55FE496B8B823804FF6A3A75"/>
    <w:rsid w:val="00FE52D8"/>
  </w:style>
  <w:style w:type="paragraph" w:customStyle="1" w:styleId="0EA414938E264778890B2064D2CC16FB">
    <w:name w:val="0EA414938E264778890B2064D2CC16FB"/>
    <w:rsid w:val="00FE52D8"/>
  </w:style>
  <w:style w:type="paragraph" w:customStyle="1" w:styleId="2867ED9951A249A48622F6F1C5BEBB8B">
    <w:name w:val="2867ED9951A249A48622F6F1C5BEBB8B"/>
    <w:rsid w:val="00FE52D8"/>
  </w:style>
  <w:style w:type="paragraph" w:customStyle="1" w:styleId="1D2BB0D5F0E4459FB22E050F4E06121A">
    <w:name w:val="1D2BB0D5F0E4459FB22E050F4E06121A"/>
    <w:rsid w:val="00FE52D8"/>
  </w:style>
  <w:style w:type="paragraph" w:customStyle="1" w:styleId="D8D7265A7693419EAD3B0920D8B8309C">
    <w:name w:val="D8D7265A7693419EAD3B0920D8B8309C"/>
    <w:rsid w:val="00FE52D8"/>
  </w:style>
  <w:style w:type="paragraph" w:customStyle="1" w:styleId="761F2A79F9794EA6BA4736B44B053BA8">
    <w:name w:val="761F2A79F9794EA6BA4736B44B053BA8"/>
    <w:rsid w:val="00FE52D8"/>
  </w:style>
  <w:style w:type="paragraph" w:customStyle="1" w:styleId="6482A5F25CE54AC6BF085279AB0906E2">
    <w:name w:val="6482A5F25CE54AC6BF085279AB0906E2"/>
    <w:rsid w:val="00FE52D8"/>
  </w:style>
  <w:style w:type="paragraph" w:customStyle="1" w:styleId="9C376D73B7E941169B9CBF4D31C7BDAA">
    <w:name w:val="9C376D73B7E941169B9CBF4D31C7BDAA"/>
    <w:rsid w:val="00FE52D8"/>
  </w:style>
  <w:style w:type="paragraph" w:customStyle="1" w:styleId="6174F4AAF97C41B498DA8CA5D04B9AE4">
    <w:name w:val="6174F4AAF97C41B498DA8CA5D04B9AE4"/>
    <w:rsid w:val="00FE52D8"/>
  </w:style>
  <w:style w:type="paragraph" w:customStyle="1" w:styleId="2E2B52352522403495AD6C9B313ED736">
    <w:name w:val="2E2B52352522403495AD6C9B313ED736"/>
    <w:rsid w:val="00FE52D8"/>
  </w:style>
  <w:style w:type="paragraph" w:customStyle="1" w:styleId="9F5F156D4E0E43389F6116B1173536AC">
    <w:name w:val="9F5F156D4E0E43389F6116B1173536AC"/>
    <w:rsid w:val="00FE52D8"/>
  </w:style>
  <w:style w:type="paragraph" w:customStyle="1" w:styleId="489D9D5CECC047499E91F4FE0323874F">
    <w:name w:val="489D9D5CECC047499E91F4FE0323874F"/>
    <w:rsid w:val="00FE52D8"/>
  </w:style>
  <w:style w:type="paragraph" w:customStyle="1" w:styleId="D406095222A845BFBE414C517630F633">
    <w:name w:val="D406095222A845BFBE414C517630F633"/>
    <w:rsid w:val="00FE52D8"/>
  </w:style>
  <w:style w:type="paragraph" w:customStyle="1" w:styleId="941D0DB1F3EF45B7A51A10739EB39EED">
    <w:name w:val="941D0DB1F3EF45B7A51A10739EB39EED"/>
    <w:rsid w:val="00FE52D8"/>
  </w:style>
  <w:style w:type="paragraph" w:customStyle="1" w:styleId="7B2A473B8FC442E7831CB5034A9BAA31">
    <w:name w:val="7B2A473B8FC442E7831CB5034A9BAA31"/>
    <w:rsid w:val="00FE52D8"/>
  </w:style>
  <w:style w:type="paragraph" w:customStyle="1" w:styleId="B8145692AED64FDE8AEF6015AF5083E3">
    <w:name w:val="B8145692AED64FDE8AEF6015AF5083E3"/>
    <w:rsid w:val="00FE52D8"/>
  </w:style>
  <w:style w:type="paragraph" w:customStyle="1" w:styleId="A596187615804101B8DC8DAC9B96503D">
    <w:name w:val="A596187615804101B8DC8DAC9B96503D"/>
    <w:rsid w:val="00FE52D8"/>
  </w:style>
  <w:style w:type="paragraph" w:customStyle="1" w:styleId="9B58258A65234992A9355B4C7F153067">
    <w:name w:val="9B58258A65234992A9355B4C7F153067"/>
    <w:rsid w:val="00FE52D8"/>
  </w:style>
  <w:style w:type="paragraph" w:customStyle="1" w:styleId="8F5AF00ACF3042B381FC5D1585C064B1">
    <w:name w:val="8F5AF00ACF3042B381FC5D1585C064B1"/>
    <w:rsid w:val="00FE52D8"/>
  </w:style>
  <w:style w:type="paragraph" w:customStyle="1" w:styleId="86E4E32C3D7A40F5812776C331500B39">
    <w:name w:val="86E4E32C3D7A40F5812776C331500B39"/>
    <w:rsid w:val="00FE52D8"/>
  </w:style>
  <w:style w:type="paragraph" w:customStyle="1" w:styleId="9A9FD6425B8F4148B4771D088E221B24">
    <w:name w:val="9A9FD6425B8F4148B4771D088E221B24"/>
    <w:rsid w:val="00FE52D8"/>
  </w:style>
  <w:style w:type="paragraph" w:customStyle="1" w:styleId="8B21526354004460BB88C92E219E2932">
    <w:name w:val="8B21526354004460BB88C92E219E2932"/>
    <w:rsid w:val="00FE52D8"/>
  </w:style>
  <w:style w:type="paragraph" w:customStyle="1" w:styleId="5CD6EAD990314CA4A6DC16FC4AB7A0EC">
    <w:name w:val="5CD6EAD990314CA4A6DC16FC4AB7A0EC"/>
    <w:rsid w:val="00FE52D8"/>
  </w:style>
  <w:style w:type="paragraph" w:customStyle="1" w:styleId="DE4ACFF212BE44A282E053CEE7D87E93">
    <w:name w:val="DE4ACFF212BE44A282E053CEE7D87E93"/>
    <w:rsid w:val="00FE52D8"/>
  </w:style>
  <w:style w:type="paragraph" w:customStyle="1" w:styleId="2F1622A946AC44E4990944FCAB52E545">
    <w:name w:val="2F1622A946AC44E4990944FCAB52E545"/>
    <w:rsid w:val="00FE52D8"/>
  </w:style>
  <w:style w:type="paragraph" w:customStyle="1" w:styleId="E202317307A04B7C858475FF241A863F">
    <w:name w:val="E202317307A04B7C858475FF241A863F"/>
    <w:rsid w:val="00FE52D8"/>
  </w:style>
  <w:style w:type="paragraph" w:customStyle="1" w:styleId="2B22628159B7437BB195AC0CB31C8FAB">
    <w:name w:val="2B22628159B7437BB195AC0CB31C8FAB"/>
    <w:rsid w:val="00FE52D8"/>
  </w:style>
  <w:style w:type="paragraph" w:customStyle="1" w:styleId="D66C8863AD4D49B585400FE1F02F54E5">
    <w:name w:val="D66C8863AD4D49B585400FE1F02F54E5"/>
    <w:rsid w:val="00FE52D8"/>
  </w:style>
  <w:style w:type="paragraph" w:customStyle="1" w:styleId="94373A53BEE54F9EA5D5F709A578F45B">
    <w:name w:val="94373A53BEE54F9EA5D5F709A578F45B"/>
    <w:rsid w:val="00FE52D8"/>
  </w:style>
  <w:style w:type="paragraph" w:customStyle="1" w:styleId="0A1EE43DC04D45C49295ABA53B8EB577">
    <w:name w:val="0A1EE43DC04D45C49295ABA53B8EB577"/>
    <w:rsid w:val="00FE52D8"/>
  </w:style>
  <w:style w:type="paragraph" w:customStyle="1" w:styleId="91B60DF73B04435C9BC8FC112EF1DFAF">
    <w:name w:val="91B60DF73B04435C9BC8FC112EF1DFAF"/>
    <w:rsid w:val="00FE52D8"/>
  </w:style>
  <w:style w:type="paragraph" w:customStyle="1" w:styleId="AC9222DAFFAC41D5AA00074241D6C2AD">
    <w:name w:val="AC9222DAFFAC41D5AA00074241D6C2AD"/>
    <w:rsid w:val="00FE52D8"/>
  </w:style>
  <w:style w:type="paragraph" w:customStyle="1" w:styleId="F9D5E846658844C88710B3FAD064652F">
    <w:name w:val="F9D5E846658844C88710B3FAD064652F"/>
    <w:rsid w:val="00FE52D8"/>
  </w:style>
  <w:style w:type="paragraph" w:customStyle="1" w:styleId="F1E991948F1640C481F3F4855C565769">
    <w:name w:val="F1E991948F1640C481F3F4855C565769"/>
    <w:rsid w:val="00FE52D8"/>
  </w:style>
  <w:style w:type="paragraph" w:customStyle="1" w:styleId="6A10E02AC8EF4A6C88124B506EB49781">
    <w:name w:val="6A10E02AC8EF4A6C88124B506EB49781"/>
    <w:rsid w:val="00FE52D8"/>
  </w:style>
  <w:style w:type="paragraph" w:customStyle="1" w:styleId="66B140B1C43148098683E218DA8B21A6">
    <w:name w:val="66B140B1C43148098683E218DA8B21A6"/>
    <w:rsid w:val="00FE52D8"/>
  </w:style>
  <w:style w:type="paragraph" w:customStyle="1" w:styleId="AE64556F9AA542CEAC22F43A9F25243C">
    <w:name w:val="AE64556F9AA542CEAC22F43A9F25243C"/>
    <w:rsid w:val="00FE52D8"/>
  </w:style>
  <w:style w:type="paragraph" w:customStyle="1" w:styleId="D36662F3D25D40C7BF780FB8F9454CA0">
    <w:name w:val="D36662F3D25D40C7BF780FB8F9454CA0"/>
    <w:rsid w:val="00FE52D8"/>
  </w:style>
  <w:style w:type="paragraph" w:customStyle="1" w:styleId="0D2686C05A7645A689F1DEF5609A0D62">
    <w:name w:val="0D2686C05A7645A689F1DEF5609A0D62"/>
    <w:rsid w:val="00FE52D8"/>
  </w:style>
  <w:style w:type="paragraph" w:customStyle="1" w:styleId="5FE8513A4DCB40519F928572A204E81D">
    <w:name w:val="5FE8513A4DCB40519F928572A204E81D"/>
    <w:rsid w:val="00FE52D8"/>
  </w:style>
  <w:style w:type="paragraph" w:customStyle="1" w:styleId="0D6C6907D3C0469F99FDD893CF15FB30">
    <w:name w:val="0D6C6907D3C0469F99FDD893CF15FB30"/>
    <w:rsid w:val="00FE52D8"/>
  </w:style>
  <w:style w:type="paragraph" w:customStyle="1" w:styleId="B481B8A9712C4368B54AB19191262A93">
    <w:name w:val="B481B8A9712C4368B54AB19191262A93"/>
    <w:rsid w:val="00FE52D8"/>
  </w:style>
  <w:style w:type="paragraph" w:customStyle="1" w:styleId="7C1091BF2B924DF18421B03BA8712C6F">
    <w:name w:val="7C1091BF2B924DF18421B03BA8712C6F"/>
    <w:rsid w:val="00FE52D8"/>
  </w:style>
  <w:style w:type="paragraph" w:customStyle="1" w:styleId="9AB7E653DB714F548ED04F4E518148F4">
    <w:name w:val="9AB7E653DB714F548ED04F4E518148F4"/>
    <w:rsid w:val="00FE52D8"/>
  </w:style>
  <w:style w:type="paragraph" w:customStyle="1" w:styleId="ED3DD23747F949DAB3773CA84441737B">
    <w:name w:val="ED3DD23747F949DAB3773CA84441737B"/>
    <w:rsid w:val="00FE52D8"/>
  </w:style>
  <w:style w:type="paragraph" w:customStyle="1" w:styleId="3CE5DE8FE7A1409089B5FE3997AA20C9">
    <w:name w:val="3CE5DE8FE7A1409089B5FE3997AA20C9"/>
    <w:rsid w:val="00FE52D8"/>
  </w:style>
  <w:style w:type="paragraph" w:customStyle="1" w:styleId="70122F51C8204F9D99B8D558F90E563E">
    <w:name w:val="70122F51C8204F9D99B8D558F90E563E"/>
    <w:rsid w:val="00FE52D8"/>
  </w:style>
  <w:style w:type="paragraph" w:customStyle="1" w:styleId="8BD90A629B174284A255A4F0C2A41CE4">
    <w:name w:val="8BD90A629B174284A255A4F0C2A41CE4"/>
    <w:rsid w:val="00FE52D8"/>
  </w:style>
  <w:style w:type="paragraph" w:customStyle="1" w:styleId="44A22960FF854B3BB34168B9EFE2A172">
    <w:name w:val="44A22960FF854B3BB34168B9EFE2A172"/>
    <w:rsid w:val="00FE52D8"/>
  </w:style>
  <w:style w:type="paragraph" w:customStyle="1" w:styleId="F33D4235B15E4A0A9D7F2128B2473BE0">
    <w:name w:val="F33D4235B15E4A0A9D7F2128B2473BE0"/>
    <w:rsid w:val="00FE52D8"/>
  </w:style>
  <w:style w:type="paragraph" w:customStyle="1" w:styleId="A4724B0D7D2F466F92649C06637B3FB7">
    <w:name w:val="A4724B0D7D2F466F92649C06637B3FB7"/>
    <w:rsid w:val="00FE52D8"/>
  </w:style>
  <w:style w:type="paragraph" w:customStyle="1" w:styleId="944285BC9EAB4566825275EEC01F6816">
    <w:name w:val="944285BC9EAB4566825275EEC01F6816"/>
    <w:rsid w:val="00FE52D8"/>
  </w:style>
  <w:style w:type="paragraph" w:customStyle="1" w:styleId="C78DD6DF4A3145959A87254C84C7FE3A">
    <w:name w:val="C78DD6DF4A3145959A87254C84C7FE3A"/>
    <w:rsid w:val="00FE52D8"/>
  </w:style>
  <w:style w:type="paragraph" w:customStyle="1" w:styleId="05835968FAB5432BB019049BADC91D78">
    <w:name w:val="05835968FAB5432BB019049BADC91D78"/>
    <w:rsid w:val="00FE52D8"/>
  </w:style>
  <w:style w:type="paragraph" w:customStyle="1" w:styleId="D24A8E25DD2C4948A2687BB7882FF316">
    <w:name w:val="D24A8E25DD2C4948A2687BB7882FF316"/>
    <w:rsid w:val="00FE52D8"/>
  </w:style>
  <w:style w:type="paragraph" w:customStyle="1" w:styleId="9594BD01BA9B4DBB9D577856284693EA">
    <w:name w:val="9594BD01BA9B4DBB9D577856284693EA"/>
    <w:rsid w:val="00FE52D8"/>
  </w:style>
  <w:style w:type="paragraph" w:customStyle="1" w:styleId="3916B70BCDFE44A0A5B90068D40A21D0">
    <w:name w:val="3916B70BCDFE44A0A5B90068D40A21D0"/>
    <w:rsid w:val="00FE52D8"/>
  </w:style>
  <w:style w:type="paragraph" w:customStyle="1" w:styleId="BEE7055A05E7443A963D23B039E97815">
    <w:name w:val="BEE7055A05E7443A963D23B039E97815"/>
    <w:rsid w:val="005A3462"/>
  </w:style>
  <w:style w:type="paragraph" w:customStyle="1" w:styleId="99E72DEB2DD84B38A263B8007971BFC8">
    <w:name w:val="99E72DEB2DD84B38A263B8007971BFC8"/>
    <w:rsid w:val="005A3462"/>
  </w:style>
  <w:style w:type="paragraph" w:customStyle="1" w:styleId="D369AD08E678465BB75CC1FDFB57302C">
    <w:name w:val="D369AD08E678465BB75CC1FDFB57302C"/>
    <w:rsid w:val="005A3462"/>
  </w:style>
  <w:style w:type="paragraph" w:customStyle="1" w:styleId="D75EC3DCA09C4A03B5748E51293558DB">
    <w:name w:val="D75EC3DCA09C4A03B5748E51293558DB"/>
    <w:rsid w:val="005A3462"/>
  </w:style>
  <w:style w:type="paragraph" w:customStyle="1" w:styleId="03746C48889344178BEDEEA58D49BF5B">
    <w:name w:val="03746C48889344178BEDEEA58D49BF5B"/>
    <w:rsid w:val="005A3462"/>
  </w:style>
  <w:style w:type="paragraph" w:customStyle="1" w:styleId="586A65FC6C3D42A49F15A5C16A92FE74">
    <w:name w:val="586A65FC6C3D42A49F15A5C16A92FE74"/>
    <w:rsid w:val="005A3462"/>
  </w:style>
  <w:style w:type="paragraph" w:customStyle="1" w:styleId="EA54E73B26654C83AAA4F046ADB1DEE9">
    <w:name w:val="EA54E73B26654C83AAA4F046ADB1DEE9"/>
    <w:rsid w:val="005A3462"/>
  </w:style>
  <w:style w:type="paragraph" w:customStyle="1" w:styleId="7473001CDB544EAEA10A39C74374566D">
    <w:name w:val="7473001CDB544EAEA10A39C74374566D"/>
    <w:rsid w:val="005A3462"/>
  </w:style>
  <w:style w:type="paragraph" w:customStyle="1" w:styleId="3CD8CAF63A8C41CCA331A933D77B295F">
    <w:name w:val="3CD8CAF63A8C41CCA331A933D77B295F"/>
    <w:rsid w:val="005A3462"/>
  </w:style>
  <w:style w:type="paragraph" w:customStyle="1" w:styleId="D3AE47227B4041CA97576039F9F596A9">
    <w:name w:val="D3AE47227B4041CA97576039F9F596A9"/>
    <w:rsid w:val="005A3462"/>
  </w:style>
  <w:style w:type="paragraph" w:customStyle="1" w:styleId="02B9CA463A874D599CDFA13B5CE6436E">
    <w:name w:val="02B9CA463A874D599CDFA13B5CE6436E"/>
    <w:rsid w:val="005A34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CurriculumVitae.dotx</Template>
  <TotalTime>14743</TotalTime>
  <Application>LibreOffice/4.4.0.3$Windows_x86 LibreOffice_project/de093506bcdc5fafd9023ee680b8c60e3e0645d7</Application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2013-10-29T18:02:00Z</dcterms:created>
  <dc:creator>Wayne Allen Manselle</dc:creator>
  <dc:language>en-US</dc:language>
  <cp:lastModifiedBy>Wayne Manselle</cp:lastModifiedBy>
  <cp:lastPrinted>2014-06-02T17:47:00Z</cp:lastPrinted>
  <dcterms:modified xsi:type="dcterms:W3CDTF">2015-02-17T15:33:07Z</dcterms:modified>
  <cp:revision>126</cp:revision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TC101695599990</vt:lpwstr>
  </property>
</Properties>
</file>